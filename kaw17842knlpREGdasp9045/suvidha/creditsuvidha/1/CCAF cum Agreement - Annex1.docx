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1993F" w14:textId="77777777" w:rsidR="0034369A" w:rsidRPr="0034369A" w:rsidRDefault="00B20940" w:rsidP="0032634C">
      <w:pPr>
        <w:pStyle w:val="Title"/>
        <w:spacing w:after="0"/>
      </w:pPr>
      <w:r w:rsidRPr="00B70FDD">
        <w:t>Customer Credit A</w:t>
      </w:r>
      <w:r w:rsidR="00B70FDD" w:rsidRPr="00B70FDD">
        <w:t>pplication</w:t>
      </w:r>
      <w:r w:rsidRPr="00B70FDD">
        <w:t xml:space="preserve"> form (CCAF)</w:t>
      </w:r>
    </w:p>
    <w:p w14:paraId="53E0DF20" w14:textId="77777777" w:rsidR="004559BF" w:rsidRPr="00B70FDD" w:rsidRDefault="00085C7D">
      <w:pPr>
        <w:pStyle w:val="Heading1"/>
        <w:pBdr>
          <w:top w:val="single" w:sz="4" w:space="1" w:color="7F7F7F" w:themeColor="text1" w:themeTint="80"/>
        </w:pBdr>
      </w:pPr>
      <w:r w:rsidRPr="00B70FDD">
        <w:t>BUSINESS INFORMATION</w:t>
      </w:r>
    </w:p>
    <w:tbl>
      <w:tblPr>
        <w:tblW w:w="5000" w:type="pct"/>
        <w:tblCellMar>
          <w:left w:w="0" w:type="dxa"/>
          <w:right w:w="0" w:type="dxa"/>
        </w:tblCellMar>
        <w:tblLook w:val="04A0" w:firstRow="1" w:lastRow="0" w:firstColumn="1" w:lastColumn="0" w:noHBand="0" w:noVBand="1"/>
        <w:tblDescription w:val="Business contact information"/>
      </w:tblPr>
      <w:tblGrid>
        <w:gridCol w:w="2697"/>
        <w:gridCol w:w="2697"/>
        <w:gridCol w:w="2698"/>
        <w:gridCol w:w="2698"/>
      </w:tblGrid>
      <w:tr w:rsidR="004559BF" w:rsidRPr="00B70FDD" w14:paraId="1E57FED7" w14:textId="77777777">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DCB546" w14:textId="3D946E48" w:rsidR="004559BF" w:rsidRPr="00B70FDD" w:rsidRDefault="00AA223E" w:rsidP="00B70FDD">
            <w:pPr>
              <w:pStyle w:val="Heading2"/>
              <w:ind w:left="0"/>
            </w:pPr>
            <w:r>
              <w:t xml:space="preserve"> </w:t>
            </w:r>
            <w:r w:rsidR="00B70FDD" w:rsidRPr="00B70FDD">
              <w:t>Company name</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2338C9" w14:textId="77777777" w:rsidR="004559BF" w:rsidRPr="00B70FDD" w:rsidRDefault="004559BF"/>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4668B0" w14:textId="77777777" w:rsidR="004559BF" w:rsidRPr="00B70FDD" w:rsidRDefault="007A01EF">
            <w:pPr>
              <w:pStyle w:val="Heading2"/>
            </w:pPr>
            <w:r>
              <w:t>GST No</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2AF078" w14:textId="77777777" w:rsidR="004559BF" w:rsidRPr="00B70FDD" w:rsidRDefault="004559BF"/>
        </w:tc>
      </w:tr>
      <w:tr w:rsidR="00091E40" w:rsidRPr="00B70FDD" w14:paraId="3CA3D906" w14:textId="77777777">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D85061" w14:textId="02579FD8" w:rsidR="00091E40" w:rsidRPr="00B70FDD" w:rsidRDefault="00AA223E" w:rsidP="00B70FDD">
            <w:pPr>
              <w:pStyle w:val="Heading2"/>
              <w:ind w:left="0"/>
            </w:pPr>
            <w:r>
              <w:t xml:space="preserve"> </w:t>
            </w:r>
            <w:r w:rsidR="00091E40">
              <w:t>Proprietor/Partners/Directors details</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905DA5" w14:textId="77777777" w:rsidR="00091E40" w:rsidRPr="00B70FDD" w:rsidRDefault="00091E40"/>
        </w:tc>
        <w:tc>
          <w:tcPr>
            <w:tcW w:w="1250" w:type="pct"/>
            <w:vMerge w:val="restart"/>
            <w:tcBorders>
              <w:top w:val="single" w:sz="4" w:space="0" w:color="7F7F7F" w:themeColor="text1" w:themeTint="80"/>
              <w:left w:val="single" w:sz="4" w:space="0" w:color="7F7F7F" w:themeColor="text1" w:themeTint="80"/>
              <w:right w:val="single" w:sz="4" w:space="0" w:color="7F7F7F" w:themeColor="text1" w:themeTint="80"/>
            </w:tcBorders>
          </w:tcPr>
          <w:p w14:paraId="3E657CED" w14:textId="77777777" w:rsidR="00091E40" w:rsidRPr="00B70FDD" w:rsidRDefault="00F34531">
            <w:pPr>
              <w:pStyle w:val="Heading2"/>
            </w:pPr>
            <w:sdt>
              <w:sdtPr>
                <w:id w:val="-395055981"/>
                <w15:appearance w15:val="hidden"/>
                <w14:checkbox>
                  <w14:checked w14:val="0"/>
                  <w14:checkedState w14:val="00FE" w14:font="Wingdings"/>
                  <w14:uncheckedState w14:val="00A8" w14:font="Wingdings"/>
                </w14:checkbox>
              </w:sdtPr>
              <w:sdtEndPr/>
              <w:sdtContent>
                <w:r w:rsidR="00091E40" w:rsidRPr="00B70FDD">
                  <w:sym w:font="Wingdings" w:char="F0A8"/>
                </w:r>
              </w:sdtContent>
            </w:sdt>
            <w:r w:rsidR="00091E40" w:rsidRPr="00B70FDD">
              <w:t xml:space="preserve"> Sole proprietorship</w:t>
            </w:r>
          </w:p>
          <w:p w14:paraId="56765ED9" w14:textId="77777777" w:rsidR="00091E40" w:rsidRPr="00B70FDD" w:rsidRDefault="00F34531">
            <w:pPr>
              <w:pStyle w:val="Heading2"/>
            </w:pPr>
            <w:sdt>
              <w:sdtPr>
                <w:id w:val="-1934882676"/>
                <w15:appearance w15:val="hidden"/>
                <w14:checkbox>
                  <w14:checked w14:val="0"/>
                  <w14:checkedState w14:val="00FE" w14:font="Wingdings"/>
                  <w14:uncheckedState w14:val="00A8" w14:font="Wingdings"/>
                </w14:checkbox>
              </w:sdtPr>
              <w:sdtEndPr/>
              <w:sdtContent>
                <w:r w:rsidR="00091E40" w:rsidRPr="00B70FDD">
                  <w:sym w:font="Wingdings" w:char="F0A8"/>
                </w:r>
              </w:sdtContent>
            </w:sdt>
            <w:r w:rsidR="00091E40" w:rsidRPr="00B70FDD">
              <w:t xml:space="preserve"> Partnership</w:t>
            </w:r>
          </w:p>
          <w:p w14:paraId="16218101" w14:textId="77777777" w:rsidR="00091E40" w:rsidRPr="00B70FDD" w:rsidRDefault="00F34531" w:rsidP="0016142E">
            <w:pPr>
              <w:pStyle w:val="Heading2"/>
            </w:pPr>
            <w:sdt>
              <w:sdtPr>
                <w:id w:val="95918644"/>
                <w15:appearance w15:val="hidden"/>
                <w14:checkbox>
                  <w14:checked w14:val="0"/>
                  <w14:checkedState w14:val="00FE" w14:font="Wingdings"/>
                  <w14:uncheckedState w14:val="00A8" w14:font="Wingdings"/>
                </w14:checkbox>
              </w:sdtPr>
              <w:sdtEndPr/>
              <w:sdtContent>
                <w:r w:rsidR="00091E40" w:rsidRPr="00B70FDD">
                  <w:sym w:font="Wingdings" w:char="F0A8"/>
                </w:r>
              </w:sdtContent>
            </w:sdt>
            <w:r w:rsidR="00091E40" w:rsidRPr="00B70FDD">
              <w:t xml:space="preserve"> Corporation</w:t>
            </w:r>
          </w:p>
          <w:p w14:paraId="1E5EB27F" w14:textId="77777777" w:rsidR="00091E40" w:rsidRPr="00B70FDD" w:rsidRDefault="00F34531" w:rsidP="00FA56FC">
            <w:pPr>
              <w:pStyle w:val="Heading2"/>
            </w:pPr>
            <w:sdt>
              <w:sdtPr>
                <w:id w:val="1969320561"/>
                <w15:appearance w15:val="hidden"/>
                <w14:checkbox>
                  <w14:checked w14:val="0"/>
                  <w14:checkedState w14:val="00FE" w14:font="Wingdings"/>
                  <w14:uncheckedState w14:val="00A8" w14:font="Wingdings"/>
                </w14:checkbox>
              </w:sdtPr>
              <w:sdtEndPr/>
              <w:sdtContent>
                <w:r w:rsidR="00091E40" w:rsidRPr="00B70FDD">
                  <w:sym w:font="Wingdings" w:char="F0A8"/>
                </w:r>
              </w:sdtContent>
            </w:sdt>
            <w:r w:rsidR="00091E40" w:rsidRPr="00B70FDD">
              <w:t xml:space="preserve"> Other</w:t>
            </w:r>
          </w:p>
        </w:tc>
        <w:tc>
          <w:tcPr>
            <w:tcW w:w="1250" w:type="pct"/>
            <w:vMerge w:val="restart"/>
            <w:tcBorders>
              <w:top w:val="single" w:sz="4" w:space="0" w:color="7F7F7F" w:themeColor="text1" w:themeTint="80"/>
              <w:left w:val="single" w:sz="4" w:space="0" w:color="7F7F7F" w:themeColor="text1" w:themeTint="80"/>
              <w:right w:val="single" w:sz="4" w:space="0" w:color="7F7F7F" w:themeColor="text1" w:themeTint="80"/>
            </w:tcBorders>
          </w:tcPr>
          <w:p w14:paraId="31F26F48" w14:textId="77777777" w:rsidR="00091E40" w:rsidRPr="00B70FDD" w:rsidRDefault="00091E40"/>
        </w:tc>
      </w:tr>
      <w:tr w:rsidR="00091E40" w:rsidRPr="00B70FDD" w14:paraId="595DA256" w14:textId="77777777" w:rsidTr="00DB1999">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C99A09" w14:textId="60DA9BB6" w:rsidR="00091E40" w:rsidRDefault="00AA223E" w:rsidP="00B70FDD">
            <w:pPr>
              <w:pStyle w:val="Heading2"/>
              <w:ind w:left="0"/>
            </w:pPr>
            <w:r>
              <w:t xml:space="preserve"> </w:t>
            </w:r>
            <w:r w:rsidR="00091E40">
              <w:t>Billing Address</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0188F4" w14:textId="77777777" w:rsidR="00091E40" w:rsidRDefault="00091E40"/>
          <w:p w14:paraId="752749D2" w14:textId="2F67CBC8" w:rsidR="00DB1999" w:rsidRPr="00B70FDD" w:rsidRDefault="00DB1999"/>
        </w:tc>
        <w:tc>
          <w:tcPr>
            <w:tcW w:w="1250" w:type="pct"/>
            <w:vMerge/>
            <w:tcBorders>
              <w:left w:val="single" w:sz="4" w:space="0" w:color="7F7F7F" w:themeColor="text1" w:themeTint="80"/>
              <w:bottom w:val="single" w:sz="4" w:space="0" w:color="auto"/>
              <w:right w:val="single" w:sz="4" w:space="0" w:color="7F7F7F" w:themeColor="text1" w:themeTint="80"/>
            </w:tcBorders>
          </w:tcPr>
          <w:p w14:paraId="7F47F58C" w14:textId="77777777" w:rsidR="00091E40" w:rsidRPr="00B70FDD" w:rsidRDefault="00091E40" w:rsidP="00FA56FC">
            <w:pPr>
              <w:pStyle w:val="Heading2"/>
            </w:pPr>
          </w:p>
        </w:tc>
        <w:tc>
          <w:tcPr>
            <w:tcW w:w="1250" w:type="pct"/>
            <w:vMerge/>
            <w:tcBorders>
              <w:left w:val="single" w:sz="4" w:space="0" w:color="7F7F7F" w:themeColor="text1" w:themeTint="80"/>
              <w:bottom w:val="single" w:sz="4" w:space="0" w:color="auto"/>
              <w:right w:val="single" w:sz="4" w:space="0" w:color="7F7F7F" w:themeColor="text1" w:themeTint="80"/>
            </w:tcBorders>
          </w:tcPr>
          <w:p w14:paraId="06A3EA3C" w14:textId="77777777" w:rsidR="00091E40" w:rsidRPr="00B70FDD" w:rsidRDefault="00091E40"/>
        </w:tc>
      </w:tr>
      <w:tr w:rsidR="00091E40" w:rsidRPr="00B70FDD" w14:paraId="3C418145" w14:textId="77777777" w:rsidTr="00DB1999">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29B353" w14:textId="77777777" w:rsidR="00091E40" w:rsidRPr="00B70FDD" w:rsidRDefault="00091E40" w:rsidP="00500ED3">
            <w:pPr>
              <w:pStyle w:val="Heading2"/>
            </w:pPr>
            <w:r w:rsidRPr="00B70FDD">
              <w:t>Registered company address</w:t>
            </w:r>
          </w:p>
          <w:p w14:paraId="72D1818B" w14:textId="77777777" w:rsidR="00091E40" w:rsidRPr="00B70FDD" w:rsidRDefault="00091E40" w:rsidP="00500ED3">
            <w:pPr>
              <w:pStyle w:val="Heading2"/>
            </w:pPr>
            <w:r w:rsidRPr="00B70FDD">
              <w:t>City, State ZIP Code</w:t>
            </w:r>
          </w:p>
        </w:tc>
        <w:tc>
          <w:tcPr>
            <w:tcW w:w="1250" w:type="pct"/>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tcPr>
          <w:p w14:paraId="6A639E37" w14:textId="77777777" w:rsidR="00091E40" w:rsidRPr="00B70FDD" w:rsidRDefault="00091E40"/>
        </w:tc>
        <w:tc>
          <w:tcPr>
            <w:tcW w:w="1250" w:type="pct"/>
            <w:tcBorders>
              <w:top w:val="single" w:sz="4" w:space="0" w:color="auto"/>
              <w:left w:val="single" w:sz="4" w:space="0" w:color="7F7F7F" w:themeColor="text1" w:themeTint="80"/>
              <w:bottom w:val="single" w:sz="4" w:space="0" w:color="auto"/>
              <w:right w:val="single" w:sz="4" w:space="0" w:color="7F7F7F" w:themeColor="text1" w:themeTint="80"/>
            </w:tcBorders>
          </w:tcPr>
          <w:p w14:paraId="0AB99367" w14:textId="58BF95C3" w:rsidR="00091E40" w:rsidRPr="00B70FDD" w:rsidRDefault="00DB1999" w:rsidP="00FA56FC">
            <w:pPr>
              <w:pStyle w:val="Heading2"/>
            </w:pPr>
            <w:r w:rsidRPr="00B70FDD">
              <w:t>E-mail Phone | Fax</w:t>
            </w:r>
          </w:p>
        </w:tc>
        <w:tc>
          <w:tcPr>
            <w:tcW w:w="1250" w:type="pct"/>
            <w:tcBorders>
              <w:top w:val="single" w:sz="4" w:space="0" w:color="auto"/>
              <w:left w:val="single" w:sz="4" w:space="0" w:color="7F7F7F" w:themeColor="text1" w:themeTint="80"/>
              <w:bottom w:val="single" w:sz="4" w:space="0" w:color="auto"/>
              <w:right w:val="single" w:sz="4" w:space="0" w:color="7F7F7F" w:themeColor="text1" w:themeTint="80"/>
            </w:tcBorders>
          </w:tcPr>
          <w:p w14:paraId="0C588DB8" w14:textId="77777777" w:rsidR="00091E40" w:rsidRPr="00B70FDD" w:rsidRDefault="00091E40"/>
        </w:tc>
      </w:tr>
      <w:tr w:rsidR="00091E40" w:rsidRPr="00B70FDD" w14:paraId="759DD77C" w14:textId="77777777" w:rsidTr="00DB1999">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08FB19" w14:textId="77B11733" w:rsidR="00091E40" w:rsidRPr="00B70FDD" w:rsidRDefault="00DB1999">
            <w:pPr>
              <w:pStyle w:val="Heading2"/>
            </w:pPr>
            <w:r>
              <w:t>Credit Requested</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95CF6A" w14:textId="4B3BEAEF" w:rsidR="00091E40" w:rsidRPr="00B70FDD" w:rsidRDefault="00DB1999">
            <w:r>
              <w:t>Rs.</w:t>
            </w:r>
          </w:p>
        </w:tc>
        <w:tc>
          <w:tcPr>
            <w:tcW w:w="1250" w:type="pct"/>
            <w:tcBorders>
              <w:top w:val="single" w:sz="4" w:space="0" w:color="auto"/>
              <w:left w:val="single" w:sz="4" w:space="0" w:color="7F7F7F" w:themeColor="text1" w:themeTint="80"/>
              <w:bottom w:val="single" w:sz="4" w:space="0" w:color="auto"/>
              <w:right w:val="single" w:sz="4" w:space="0" w:color="7F7F7F" w:themeColor="text1" w:themeTint="80"/>
            </w:tcBorders>
          </w:tcPr>
          <w:p w14:paraId="4D42ED79" w14:textId="1196C7CD" w:rsidR="00091E40" w:rsidRPr="00B70FDD" w:rsidRDefault="00DB1999" w:rsidP="00FA56FC">
            <w:pPr>
              <w:pStyle w:val="Heading2"/>
            </w:pPr>
            <w:r w:rsidRPr="00B70FDD">
              <w:t>Date business commenced</w:t>
            </w:r>
          </w:p>
        </w:tc>
        <w:tc>
          <w:tcPr>
            <w:tcW w:w="1250" w:type="pct"/>
            <w:tcBorders>
              <w:top w:val="single" w:sz="4" w:space="0" w:color="auto"/>
              <w:left w:val="single" w:sz="4" w:space="0" w:color="7F7F7F" w:themeColor="text1" w:themeTint="80"/>
              <w:bottom w:val="single" w:sz="4" w:space="0" w:color="auto"/>
              <w:right w:val="single" w:sz="4" w:space="0" w:color="7F7F7F" w:themeColor="text1" w:themeTint="80"/>
            </w:tcBorders>
          </w:tcPr>
          <w:p w14:paraId="1B9D1E3D" w14:textId="77777777" w:rsidR="00091E40" w:rsidRPr="00B70FDD" w:rsidRDefault="00091E40"/>
        </w:tc>
      </w:tr>
      <w:tr w:rsidR="00DB1999" w:rsidRPr="00B70FDD" w14:paraId="74947392" w14:textId="77777777" w:rsidTr="00DB1999">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609B45" w14:textId="77ED7EB6" w:rsidR="00DB1999" w:rsidRPr="00B70FDD" w:rsidRDefault="00DB1999">
            <w:pPr>
              <w:pStyle w:val="Heading2"/>
            </w:pPr>
            <w:r>
              <w:t>Nature of Business</w:t>
            </w:r>
          </w:p>
        </w:tc>
        <w:tc>
          <w:tcPr>
            <w:tcW w:w="3750" w:type="pct"/>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tcPr>
          <w:p w14:paraId="48515E1E" w14:textId="77777777" w:rsidR="00DB1999" w:rsidRPr="00B70FDD" w:rsidRDefault="00DB1999"/>
        </w:tc>
      </w:tr>
    </w:tbl>
    <w:p w14:paraId="0D59C1C8" w14:textId="77777777" w:rsidR="004559BF" w:rsidRPr="00B70FDD" w:rsidRDefault="00962608">
      <w:pPr>
        <w:pStyle w:val="Heading1"/>
      </w:pPr>
      <w:r>
        <w:t>Bank information</w:t>
      </w:r>
    </w:p>
    <w:tbl>
      <w:tblPr>
        <w:tblW w:w="5000" w:type="pct"/>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Look w:val="04A0" w:firstRow="1" w:lastRow="0" w:firstColumn="1" w:lastColumn="0" w:noHBand="0" w:noVBand="1"/>
        <w:tblDescription w:val="Business and credit information"/>
      </w:tblPr>
      <w:tblGrid>
        <w:gridCol w:w="2697"/>
        <w:gridCol w:w="2697"/>
        <w:gridCol w:w="2698"/>
        <w:gridCol w:w="2698"/>
      </w:tblGrid>
      <w:tr w:rsidR="004559BF" w:rsidRPr="00B70FDD" w14:paraId="41F5D934" w14:textId="77777777">
        <w:tc>
          <w:tcPr>
            <w:tcW w:w="1250" w:type="pct"/>
            <w:tcBorders>
              <w:left w:val="single" w:sz="4" w:space="0" w:color="7F7F7F" w:themeColor="text1" w:themeTint="80"/>
              <w:right w:val="single" w:sz="4" w:space="0" w:color="7F7F7F" w:themeColor="text1" w:themeTint="80"/>
            </w:tcBorders>
          </w:tcPr>
          <w:p w14:paraId="476BDF03" w14:textId="77777777" w:rsidR="004559BF" w:rsidRPr="00B70FDD" w:rsidRDefault="003E051E">
            <w:pPr>
              <w:pStyle w:val="Heading2"/>
            </w:pPr>
            <w:r>
              <w:t>Account Name</w:t>
            </w:r>
          </w:p>
        </w:tc>
        <w:tc>
          <w:tcPr>
            <w:tcW w:w="1250" w:type="pct"/>
            <w:tcBorders>
              <w:left w:val="single" w:sz="4" w:space="0" w:color="7F7F7F" w:themeColor="text1" w:themeTint="80"/>
              <w:right w:val="single" w:sz="4" w:space="0" w:color="7F7F7F" w:themeColor="text1" w:themeTint="80"/>
            </w:tcBorders>
          </w:tcPr>
          <w:p w14:paraId="10574943" w14:textId="77777777" w:rsidR="004559BF" w:rsidRPr="00B70FDD" w:rsidRDefault="004559BF"/>
        </w:tc>
        <w:tc>
          <w:tcPr>
            <w:tcW w:w="1250" w:type="pct"/>
            <w:tcBorders>
              <w:left w:val="single" w:sz="4" w:space="0" w:color="7F7F7F" w:themeColor="text1" w:themeTint="80"/>
              <w:right w:val="single" w:sz="4" w:space="0" w:color="7F7F7F" w:themeColor="text1" w:themeTint="80"/>
            </w:tcBorders>
          </w:tcPr>
          <w:p w14:paraId="7FA25AA4" w14:textId="77777777" w:rsidR="004559BF" w:rsidRPr="00B70FDD" w:rsidRDefault="00C52962" w:rsidP="00C52962">
            <w:pPr>
              <w:pStyle w:val="Heading2"/>
              <w:ind w:left="0"/>
            </w:pPr>
            <w:r>
              <w:t>Account Number</w:t>
            </w:r>
          </w:p>
        </w:tc>
        <w:tc>
          <w:tcPr>
            <w:tcW w:w="1250" w:type="pct"/>
            <w:tcBorders>
              <w:left w:val="single" w:sz="4" w:space="0" w:color="7F7F7F" w:themeColor="text1" w:themeTint="80"/>
              <w:right w:val="single" w:sz="4" w:space="0" w:color="7F7F7F" w:themeColor="text1" w:themeTint="80"/>
            </w:tcBorders>
          </w:tcPr>
          <w:p w14:paraId="127C347A" w14:textId="77777777" w:rsidR="004559BF" w:rsidRPr="00B70FDD" w:rsidRDefault="004559BF"/>
        </w:tc>
      </w:tr>
      <w:tr w:rsidR="004559BF" w:rsidRPr="00B70FDD" w14:paraId="03D6F51A" w14:textId="77777777">
        <w:tc>
          <w:tcPr>
            <w:tcW w:w="1250" w:type="pct"/>
            <w:tcBorders>
              <w:left w:val="single" w:sz="4" w:space="0" w:color="7F7F7F" w:themeColor="text1" w:themeTint="80"/>
              <w:right w:val="single" w:sz="4" w:space="0" w:color="7F7F7F" w:themeColor="text1" w:themeTint="80"/>
            </w:tcBorders>
          </w:tcPr>
          <w:p w14:paraId="0F9A722A" w14:textId="77777777" w:rsidR="004559BF" w:rsidRPr="00B70FDD" w:rsidRDefault="005721D8">
            <w:pPr>
              <w:pStyle w:val="Heading2"/>
            </w:pPr>
            <w:r>
              <w:t>Bank Name</w:t>
            </w:r>
          </w:p>
        </w:tc>
        <w:tc>
          <w:tcPr>
            <w:tcW w:w="1250" w:type="pct"/>
            <w:tcBorders>
              <w:left w:val="single" w:sz="4" w:space="0" w:color="7F7F7F" w:themeColor="text1" w:themeTint="80"/>
              <w:right w:val="single" w:sz="4" w:space="0" w:color="7F7F7F" w:themeColor="text1" w:themeTint="80"/>
            </w:tcBorders>
          </w:tcPr>
          <w:p w14:paraId="331A79AB" w14:textId="77777777" w:rsidR="004559BF" w:rsidRPr="00B70FDD" w:rsidRDefault="004559BF"/>
        </w:tc>
        <w:tc>
          <w:tcPr>
            <w:tcW w:w="1250" w:type="pct"/>
            <w:tcBorders>
              <w:left w:val="single" w:sz="4" w:space="0" w:color="7F7F7F" w:themeColor="text1" w:themeTint="80"/>
              <w:right w:val="single" w:sz="4" w:space="0" w:color="7F7F7F" w:themeColor="text1" w:themeTint="80"/>
            </w:tcBorders>
          </w:tcPr>
          <w:p w14:paraId="19BA68BE" w14:textId="77777777" w:rsidR="004559BF" w:rsidRPr="00B70FDD" w:rsidRDefault="003E051E">
            <w:pPr>
              <w:pStyle w:val="Heading2"/>
            </w:pPr>
            <w:r>
              <w:t>Branch</w:t>
            </w:r>
          </w:p>
        </w:tc>
        <w:tc>
          <w:tcPr>
            <w:tcW w:w="1250" w:type="pct"/>
            <w:tcBorders>
              <w:left w:val="single" w:sz="4" w:space="0" w:color="7F7F7F" w:themeColor="text1" w:themeTint="80"/>
              <w:right w:val="single" w:sz="4" w:space="0" w:color="7F7F7F" w:themeColor="text1" w:themeTint="80"/>
            </w:tcBorders>
          </w:tcPr>
          <w:p w14:paraId="1F510FC7" w14:textId="77777777" w:rsidR="004559BF" w:rsidRPr="00B70FDD" w:rsidRDefault="004559BF"/>
        </w:tc>
      </w:tr>
      <w:tr w:rsidR="004559BF" w:rsidRPr="00B70FDD" w14:paraId="096420F9" w14:textId="77777777">
        <w:tc>
          <w:tcPr>
            <w:tcW w:w="1250" w:type="pct"/>
            <w:tcBorders>
              <w:left w:val="single" w:sz="4" w:space="0" w:color="7F7F7F" w:themeColor="text1" w:themeTint="80"/>
              <w:right w:val="single" w:sz="4" w:space="0" w:color="7F7F7F" w:themeColor="text1" w:themeTint="80"/>
            </w:tcBorders>
          </w:tcPr>
          <w:p w14:paraId="68859593" w14:textId="77777777" w:rsidR="004559BF" w:rsidRPr="00B70FDD" w:rsidRDefault="003E051E">
            <w:pPr>
              <w:pStyle w:val="Heading2"/>
            </w:pPr>
            <w:r>
              <w:t>IFSC Code</w:t>
            </w:r>
          </w:p>
        </w:tc>
        <w:tc>
          <w:tcPr>
            <w:tcW w:w="1250" w:type="pct"/>
            <w:tcBorders>
              <w:left w:val="single" w:sz="4" w:space="0" w:color="7F7F7F" w:themeColor="text1" w:themeTint="80"/>
              <w:right w:val="single" w:sz="4" w:space="0" w:color="7F7F7F" w:themeColor="text1" w:themeTint="80"/>
            </w:tcBorders>
          </w:tcPr>
          <w:p w14:paraId="67C80BE8" w14:textId="77777777" w:rsidR="004559BF" w:rsidRPr="00B70FDD" w:rsidRDefault="004559BF"/>
        </w:tc>
        <w:tc>
          <w:tcPr>
            <w:tcW w:w="1250" w:type="pct"/>
            <w:tcBorders>
              <w:left w:val="single" w:sz="4" w:space="0" w:color="7F7F7F" w:themeColor="text1" w:themeTint="80"/>
              <w:right w:val="single" w:sz="4" w:space="0" w:color="7F7F7F" w:themeColor="text1" w:themeTint="80"/>
            </w:tcBorders>
          </w:tcPr>
          <w:p w14:paraId="007DA584" w14:textId="77777777" w:rsidR="004559BF" w:rsidRPr="00B70FDD" w:rsidRDefault="00085C7D">
            <w:pPr>
              <w:pStyle w:val="Heading2"/>
            </w:pPr>
            <w:r w:rsidRPr="00B70FDD">
              <w:t>Phone</w:t>
            </w:r>
          </w:p>
        </w:tc>
        <w:tc>
          <w:tcPr>
            <w:tcW w:w="1250" w:type="pct"/>
            <w:tcBorders>
              <w:left w:val="single" w:sz="4" w:space="0" w:color="7F7F7F" w:themeColor="text1" w:themeTint="80"/>
              <w:right w:val="single" w:sz="4" w:space="0" w:color="7F7F7F" w:themeColor="text1" w:themeTint="80"/>
            </w:tcBorders>
          </w:tcPr>
          <w:p w14:paraId="6F437172" w14:textId="77777777" w:rsidR="004559BF" w:rsidRPr="00B70FDD" w:rsidRDefault="004559BF"/>
        </w:tc>
      </w:tr>
      <w:tr w:rsidR="004559BF" w:rsidRPr="00B70FDD" w14:paraId="0878AF89" w14:textId="77777777">
        <w:tc>
          <w:tcPr>
            <w:tcW w:w="1250" w:type="pct"/>
            <w:tcBorders>
              <w:left w:val="single" w:sz="4" w:space="0" w:color="7F7F7F" w:themeColor="text1" w:themeTint="80"/>
              <w:right w:val="single" w:sz="4" w:space="0" w:color="7F7F7F" w:themeColor="text1" w:themeTint="80"/>
            </w:tcBorders>
          </w:tcPr>
          <w:p w14:paraId="6151A787" w14:textId="77777777" w:rsidR="004559BF" w:rsidRPr="00B70FDD" w:rsidRDefault="003E051E" w:rsidP="005721D8">
            <w:pPr>
              <w:pStyle w:val="Heading2"/>
              <w:ind w:left="0"/>
            </w:pPr>
            <w:r w:rsidRPr="00B70FDD">
              <w:t>Type of account</w:t>
            </w:r>
          </w:p>
        </w:tc>
        <w:tc>
          <w:tcPr>
            <w:tcW w:w="1250" w:type="pct"/>
            <w:tcBorders>
              <w:left w:val="single" w:sz="4" w:space="0" w:color="7F7F7F" w:themeColor="text1" w:themeTint="80"/>
              <w:right w:val="single" w:sz="4" w:space="0" w:color="7F7F7F" w:themeColor="text1" w:themeTint="80"/>
            </w:tcBorders>
          </w:tcPr>
          <w:p w14:paraId="1494D34B" w14:textId="440CC650" w:rsidR="004559BF" w:rsidRPr="00B70FDD" w:rsidRDefault="00F34531">
            <w:sdt>
              <w:sdtPr>
                <w:id w:val="63925759"/>
                <w15:appearance w15:val="hidden"/>
                <w14:checkbox>
                  <w14:checked w14:val="0"/>
                  <w14:checkedState w14:val="00FE" w14:font="Wingdings"/>
                  <w14:uncheckedState w14:val="00A8" w14:font="Wingdings"/>
                </w14:checkbox>
              </w:sdtPr>
              <w:sdtEndPr/>
              <w:sdtContent>
                <w:r w:rsidR="003E051E" w:rsidRPr="00B70FDD">
                  <w:sym w:font="Wingdings" w:char="F0A8"/>
                </w:r>
              </w:sdtContent>
            </w:sdt>
            <w:r w:rsidR="0032634C">
              <w:t xml:space="preserve">Current </w:t>
            </w:r>
            <w:r w:rsidR="003E051E" w:rsidRPr="00B70FDD">
              <w:t xml:space="preserve"> </w:t>
            </w:r>
            <w:sdt>
              <w:sdtPr>
                <w:id w:val="1001396198"/>
                <w15:appearance w15:val="hidden"/>
                <w14:checkbox>
                  <w14:checked w14:val="0"/>
                  <w14:checkedState w14:val="00FE" w14:font="Wingdings"/>
                  <w14:uncheckedState w14:val="00A8" w14:font="Wingdings"/>
                </w14:checkbox>
              </w:sdtPr>
              <w:sdtEndPr/>
              <w:sdtContent>
                <w:r w:rsidR="003E051E" w:rsidRPr="00B70FDD">
                  <w:sym w:font="Wingdings" w:char="F0A8"/>
                </w:r>
              </w:sdtContent>
            </w:sdt>
            <w:r w:rsidR="003E051E" w:rsidRPr="00B70FDD">
              <w:t xml:space="preserve"> C</w:t>
            </w:r>
            <w:r w:rsidR="0032634C">
              <w:t>ash Credit</w:t>
            </w:r>
            <w:r w:rsidR="003E051E" w:rsidRPr="00B70FDD">
              <w:t xml:space="preserve"> </w:t>
            </w:r>
            <w:sdt>
              <w:sdtPr>
                <w:id w:val="843901426"/>
                <w15:appearance w15:val="hidden"/>
                <w14:checkbox>
                  <w14:checked w14:val="0"/>
                  <w14:checkedState w14:val="00FE" w14:font="Wingdings"/>
                  <w14:uncheckedState w14:val="00A8" w14:font="Wingdings"/>
                </w14:checkbox>
              </w:sdtPr>
              <w:sdtEndPr/>
              <w:sdtContent>
                <w:r w:rsidR="003E051E" w:rsidRPr="00B70FDD">
                  <w:sym w:font="Wingdings" w:char="F0A8"/>
                </w:r>
              </w:sdtContent>
            </w:sdt>
            <w:r w:rsidR="003E051E" w:rsidRPr="00B70FDD">
              <w:t xml:space="preserve"> Other</w:t>
            </w:r>
          </w:p>
        </w:tc>
        <w:tc>
          <w:tcPr>
            <w:tcW w:w="1250" w:type="pct"/>
            <w:tcBorders>
              <w:left w:val="single" w:sz="4" w:space="0" w:color="7F7F7F" w:themeColor="text1" w:themeTint="80"/>
              <w:right w:val="single" w:sz="4" w:space="0" w:color="7F7F7F" w:themeColor="text1" w:themeTint="80"/>
            </w:tcBorders>
          </w:tcPr>
          <w:p w14:paraId="2C7A9148" w14:textId="77777777" w:rsidR="004559BF" w:rsidRPr="00B70FDD" w:rsidRDefault="003E051E">
            <w:pPr>
              <w:pStyle w:val="Heading2"/>
            </w:pPr>
            <w:r w:rsidRPr="00B70FDD">
              <w:t>E-mail</w:t>
            </w:r>
          </w:p>
        </w:tc>
        <w:tc>
          <w:tcPr>
            <w:tcW w:w="1250" w:type="pct"/>
            <w:tcBorders>
              <w:left w:val="single" w:sz="4" w:space="0" w:color="7F7F7F" w:themeColor="text1" w:themeTint="80"/>
              <w:right w:val="single" w:sz="4" w:space="0" w:color="7F7F7F" w:themeColor="text1" w:themeTint="80"/>
            </w:tcBorders>
          </w:tcPr>
          <w:p w14:paraId="752430FF" w14:textId="77777777" w:rsidR="004559BF" w:rsidRPr="00B70FDD" w:rsidRDefault="004559BF"/>
        </w:tc>
      </w:tr>
    </w:tbl>
    <w:p w14:paraId="18F2C8DA" w14:textId="77777777" w:rsidR="004559BF" w:rsidRPr="00B70FDD" w:rsidRDefault="00085C7D">
      <w:pPr>
        <w:pStyle w:val="Heading1"/>
      </w:pPr>
      <w:r w:rsidRPr="00B70FDD">
        <w:t>BUSINESS/TRADE REFERENCES</w:t>
      </w:r>
    </w:p>
    <w:tbl>
      <w:tblPr>
        <w:tblW w:w="5000" w:type="pct"/>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Look w:val="04A0" w:firstRow="1" w:lastRow="0" w:firstColumn="1" w:lastColumn="0" w:noHBand="0" w:noVBand="1"/>
        <w:tblDescription w:val="Business and trade references"/>
      </w:tblPr>
      <w:tblGrid>
        <w:gridCol w:w="2697"/>
        <w:gridCol w:w="2697"/>
        <w:gridCol w:w="2698"/>
        <w:gridCol w:w="2698"/>
      </w:tblGrid>
      <w:tr w:rsidR="001F3B49" w:rsidRPr="00B70FDD" w14:paraId="16AA5811" w14:textId="77777777">
        <w:tc>
          <w:tcPr>
            <w:tcW w:w="1250" w:type="pct"/>
            <w:tcBorders>
              <w:left w:val="single" w:sz="4" w:space="0" w:color="7F7F7F" w:themeColor="text1" w:themeTint="80"/>
              <w:right w:val="single" w:sz="4" w:space="0" w:color="7F7F7F" w:themeColor="text1" w:themeTint="80"/>
            </w:tcBorders>
          </w:tcPr>
          <w:p w14:paraId="351021DF" w14:textId="77777777" w:rsidR="001F3B49" w:rsidRPr="00B70FDD" w:rsidRDefault="001F3B49" w:rsidP="001F3B49">
            <w:pPr>
              <w:pStyle w:val="Heading2"/>
            </w:pPr>
            <w:r w:rsidRPr="00B70FDD">
              <w:t>Company name</w:t>
            </w:r>
          </w:p>
        </w:tc>
        <w:tc>
          <w:tcPr>
            <w:tcW w:w="1250" w:type="pct"/>
            <w:tcBorders>
              <w:left w:val="single" w:sz="4" w:space="0" w:color="7F7F7F" w:themeColor="text1" w:themeTint="80"/>
              <w:right w:val="single" w:sz="4" w:space="0" w:color="7F7F7F" w:themeColor="text1" w:themeTint="80"/>
            </w:tcBorders>
          </w:tcPr>
          <w:p w14:paraId="46F03736" w14:textId="77777777" w:rsidR="001F3B49" w:rsidRPr="00B70FDD" w:rsidRDefault="001F3B49" w:rsidP="001F3B49"/>
        </w:tc>
        <w:tc>
          <w:tcPr>
            <w:tcW w:w="1250" w:type="pct"/>
            <w:tcBorders>
              <w:left w:val="single" w:sz="4" w:space="0" w:color="7F7F7F" w:themeColor="text1" w:themeTint="80"/>
              <w:right w:val="single" w:sz="4" w:space="0" w:color="7F7F7F" w:themeColor="text1" w:themeTint="80"/>
            </w:tcBorders>
          </w:tcPr>
          <w:p w14:paraId="0882EC3C" w14:textId="77777777" w:rsidR="001F3B49" w:rsidRPr="00B70FDD" w:rsidRDefault="001F3B49" w:rsidP="001F3B49">
            <w:pPr>
              <w:pStyle w:val="Heading2"/>
            </w:pPr>
            <w:r w:rsidRPr="00B70FDD">
              <w:t>Company name</w:t>
            </w:r>
          </w:p>
        </w:tc>
        <w:tc>
          <w:tcPr>
            <w:tcW w:w="1250" w:type="pct"/>
            <w:tcBorders>
              <w:left w:val="single" w:sz="4" w:space="0" w:color="7F7F7F" w:themeColor="text1" w:themeTint="80"/>
              <w:right w:val="single" w:sz="4" w:space="0" w:color="7F7F7F" w:themeColor="text1" w:themeTint="80"/>
            </w:tcBorders>
          </w:tcPr>
          <w:p w14:paraId="21AD7691" w14:textId="77777777" w:rsidR="001F3B49" w:rsidRPr="00B70FDD" w:rsidRDefault="001F3B49" w:rsidP="001F3B49"/>
        </w:tc>
      </w:tr>
      <w:tr w:rsidR="001F3B49" w:rsidRPr="00B70FDD" w14:paraId="09F9872F" w14:textId="77777777">
        <w:tc>
          <w:tcPr>
            <w:tcW w:w="1250" w:type="pct"/>
            <w:tcBorders>
              <w:left w:val="single" w:sz="4" w:space="0" w:color="7F7F7F" w:themeColor="text1" w:themeTint="80"/>
              <w:right w:val="single" w:sz="4" w:space="0" w:color="7F7F7F" w:themeColor="text1" w:themeTint="80"/>
            </w:tcBorders>
          </w:tcPr>
          <w:p w14:paraId="20015147" w14:textId="77777777" w:rsidR="001F3B49" w:rsidRPr="00B70FDD" w:rsidRDefault="001F3B49" w:rsidP="001F3B49">
            <w:pPr>
              <w:pStyle w:val="Heading2"/>
            </w:pPr>
            <w:r w:rsidRPr="00B70FDD">
              <w:t>Address</w:t>
            </w:r>
          </w:p>
        </w:tc>
        <w:tc>
          <w:tcPr>
            <w:tcW w:w="1250" w:type="pct"/>
            <w:tcBorders>
              <w:left w:val="single" w:sz="4" w:space="0" w:color="7F7F7F" w:themeColor="text1" w:themeTint="80"/>
              <w:right w:val="single" w:sz="4" w:space="0" w:color="7F7F7F" w:themeColor="text1" w:themeTint="80"/>
            </w:tcBorders>
          </w:tcPr>
          <w:p w14:paraId="6D97E71C" w14:textId="77777777" w:rsidR="001F3B49" w:rsidRPr="00B70FDD" w:rsidRDefault="001F3B49" w:rsidP="001F3B49"/>
        </w:tc>
        <w:tc>
          <w:tcPr>
            <w:tcW w:w="1250" w:type="pct"/>
            <w:tcBorders>
              <w:left w:val="single" w:sz="4" w:space="0" w:color="7F7F7F" w:themeColor="text1" w:themeTint="80"/>
              <w:right w:val="single" w:sz="4" w:space="0" w:color="7F7F7F" w:themeColor="text1" w:themeTint="80"/>
            </w:tcBorders>
          </w:tcPr>
          <w:p w14:paraId="778A0099" w14:textId="77777777" w:rsidR="001F3B49" w:rsidRPr="00B70FDD" w:rsidRDefault="001F3B49" w:rsidP="001F3B49">
            <w:pPr>
              <w:pStyle w:val="Heading2"/>
            </w:pPr>
            <w:r w:rsidRPr="00B70FDD">
              <w:t>Address</w:t>
            </w:r>
          </w:p>
        </w:tc>
        <w:tc>
          <w:tcPr>
            <w:tcW w:w="1250" w:type="pct"/>
            <w:tcBorders>
              <w:left w:val="single" w:sz="4" w:space="0" w:color="7F7F7F" w:themeColor="text1" w:themeTint="80"/>
              <w:right w:val="single" w:sz="4" w:space="0" w:color="7F7F7F" w:themeColor="text1" w:themeTint="80"/>
            </w:tcBorders>
          </w:tcPr>
          <w:p w14:paraId="0445EF49" w14:textId="77777777" w:rsidR="001F3B49" w:rsidRPr="00B70FDD" w:rsidRDefault="001F3B49" w:rsidP="001F3B49"/>
        </w:tc>
      </w:tr>
      <w:tr w:rsidR="001F3B49" w:rsidRPr="00B70FDD" w14:paraId="034CD6E0" w14:textId="77777777">
        <w:tc>
          <w:tcPr>
            <w:tcW w:w="1250" w:type="pct"/>
            <w:tcBorders>
              <w:left w:val="single" w:sz="4" w:space="0" w:color="7F7F7F" w:themeColor="text1" w:themeTint="80"/>
              <w:bottom w:val="single" w:sz="4" w:space="0" w:color="7F7F7F" w:themeColor="text1" w:themeTint="80"/>
              <w:right w:val="single" w:sz="4" w:space="0" w:color="7F7F7F" w:themeColor="text1" w:themeTint="80"/>
            </w:tcBorders>
          </w:tcPr>
          <w:p w14:paraId="44C3CA60" w14:textId="77777777" w:rsidR="001F3B49" w:rsidRPr="00B70FDD" w:rsidRDefault="001F3B49" w:rsidP="001F3B49">
            <w:pPr>
              <w:pStyle w:val="Heading2"/>
            </w:pPr>
            <w:r w:rsidRPr="00B70FDD">
              <w:t>City, State ZIP Code</w:t>
            </w:r>
          </w:p>
        </w:tc>
        <w:tc>
          <w:tcPr>
            <w:tcW w:w="1250" w:type="pct"/>
            <w:tcBorders>
              <w:left w:val="single" w:sz="4" w:space="0" w:color="7F7F7F" w:themeColor="text1" w:themeTint="80"/>
              <w:bottom w:val="single" w:sz="4" w:space="0" w:color="7F7F7F" w:themeColor="text1" w:themeTint="80"/>
              <w:right w:val="single" w:sz="4" w:space="0" w:color="7F7F7F" w:themeColor="text1" w:themeTint="80"/>
            </w:tcBorders>
          </w:tcPr>
          <w:p w14:paraId="26379679" w14:textId="77777777" w:rsidR="001F3B49" w:rsidRPr="00B70FDD" w:rsidRDefault="001F3B49" w:rsidP="001F3B49"/>
        </w:tc>
        <w:tc>
          <w:tcPr>
            <w:tcW w:w="1250" w:type="pct"/>
            <w:tcBorders>
              <w:left w:val="single" w:sz="4" w:space="0" w:color="7F7F7F" w:themeColor="text1" w:themeTint="80"/>
              <w:bottom w:val="single" w:sz="4" w:space="0" w:color="7F7F7F" w:themeColor="text1" w:themeTint="80"/>
              <w:right w:val="single" w:sz="4" w:space="0" w:color="7F7F7F" w:themeColor="text1" w:themeTint="80"/>
            </w:tcBorders>
          </w:tcPr>
          <w:p w14:paraId="3D947261" w14:textId="77777777" w:rsidR="001F3B49" w:rsidRPr="00B70FDD" w:rsidRDefault="001F3B49" w:rsidP="001F3B49">
            <w:pPr>
              <w:pStyle w:val="Heading2"/>
            </w:pPr>
            <w:r w:rsidRPr="00B70FDD">
              <w:t>City, State ZIP Code</w:t>
            </w:r>
          </w:p>
        </w:tc>
        <w:tc>
          <w:tcPr>
            <w:tcW w:w="1250" w:type="pct"/>
            <w:tcBorders>
              <w:left w:val="single" w:sz="4" w:space="0" w:color="7F7F7F" w:themeColor="text1" w:themeTint="80"/>
              <w:bottom w:val="single" w:sz="4" w:space="0" w:color="7F7F7F" w:themeColor="text1" w:themeTint="80"/>
              <w:right w:val="single" w:sz="4" w:space="0" w:color="7F7F7F" w:themeColor="text1" w:themeTint="80"/>
            </w:tcBorders>
          </w:tcPr>
          <w:p w14:paraId="02F4C597" w14:textId="77777777" w:rsidR="001F3B49" w:rsidRPr="00B70FDD" w:rsidRDefault="001F3B49" w:rsidP="001F3B49"/>
        </w:tc>
      </w:tr>
      <w:tr w:rsidR="001F3B49" w:rsidRPr="00B70FDD" w14:paraId="3B467523" w14:textId="77777777">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35DBF884" w14:textId="77777777" w:rsidR="001F3B49" w:rsidRPr="00B70FDD" w:rsidRDefault="001F3B49" w:rsidP="001F3B49">
            <w:pPr>
              <w:pStyle w:val="Heading2"/>
            </w:pPr>
            <w:r>
              <w:t>Nature of Business</w:t>
            </w:r>
          </w:p>
        </w:tc>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52D99FB6" w14:textId="77777777" w:rsidR="001F3B49" w:rsidRPr="00B70FDD" w:rsidRDefault="001F3B49" w:rsidP="001F3B49"/>
        </w:tc>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01D0F16C" w14:textId="77777777" w:rsidR="001F3B49" w:rsidRPr="00B70FDD" w:rsidRDefault="001F3B49" w:rsidP="001F3B49">
            <w:pPr>
              <w:pStyle w:val="Heading2"/>
            </w:pPr>
            <w:r>
              <w:t>Nature of Business</w:t>
            </w:r>
          </w:p>
        </w:tc>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47CA69B7" w14:textId="77777777" w:rsidR="001F3B49" w:rsidRPr="00B70FDD" w:rsidRDefault="001F3B49" w:rsidP="001F3B49"/>
        </w:tc>
      </w:tr>
      <w:tr w:rsidR="001F3B49" w:rsidRPr="00B70FDD" w14:paraId="3755CAB0" w14:textId="77777777">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1908A086" w14:textId="77777777" w:rsidR="001F3B49" w:rsidRDefault="001F3B49" w:rsidP="001F3B49">
            <w:pPr>
              <w:pStyle w:val="Heading2"/>
            </w:pPr>
            <w:r w:rsidRPr="00B70FDD">
              <w:t>Phone</w:t>
            </w:r>
          </w:p>
        </w:tc>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7B03023A" w14:textId="77777777" w:rsidR="001F3B49" w:rsidRPr="00B70FDD" w:rsidRDefault="001F3B49" w:rsidP="001F3B49"/>
        </w:tc>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3D796B33" w14:textId="77777777" w:rsidR="001F3B49" w:rsidRPr="00B70FDD" w:rsidRDefault="001F3B49" w:rsidP="001F3B49">
            <w:pPr>
              <w:pStyle w:val="Heading2"/>
            </w:pPr>
            <w:r w:rsidRPr="00B70FDD">
              <w:t>Phone</w:t>
            </w:r>
          </w:p>
        </w:tc>
        <w:tc>
          <w:tcPr>
            <w:tcW w:w="1250" w:type="pct"/>
            <w:tcBorders>
              <w:left w:val="single" w:sz="4" w:space="0" w:color="7F7F7F" w:themeColor="text1" w:themeTint="80"/>
              <w:bottom w:val="single" w:sz="12" w:space="0" w:color="7F7F7F" w:themeColor="text1" w:themeTint="80"/>
              <w:right w:val="single" w:sz="4" w:space="0" w:color="7F7F7F" w:themeColor="text1" w:themeTint="80"/>
            </w:tcBorders>
          </w:tcPr>
          <w:p w14:paraId="76124E61" w14:textId="77777777" w:rsidR="001F3B49" w:rsidRPr="00B70FDD" w:rsidRDefault="001F3B49" w:rsidP="001F3B49"/>
        </w:tc>
      </w:tr>
    </w:tbl>
    <w:p w14:paraId="714D87B1" w14:textId="77777777" w:rsidR="004559BF" w:rsidRPr="00B70FDD" w:rsidRDefault="00085C7D">
      <w:pPr>
        <w:pStyle w:val="Heading1"/>
        <w:pBdr>
          <w:bottom w:val="single" w:sz="4" w:space="1" w:color="7F7F7F" w:themeColor="text1" w:themeTint="80"/>
        </w:pBdr>
      </w:pPr>
      <w:r w:rsidRPr="00B70FDD">
        <w:t>agreement</w:t>
      </w:r>
    </w:p>
    <w:p w14:paraId="465B95A0" w14:textId="77777777" w:rsidR="004559BF" w:rsidRPr="00B70FDD" w:rsidRDefault="00085C7D">
      <w:pPr>
        <w:pStyle w:val="ListParagraph"/>
      </w:pPr>
      <w:r w:rsidRPr="00B70FDD">
        <w:t xml:space="preserve">All invoices are to be paid </w:t>
      </w:r>
      <w:r w:rsidR="0026441D">
        <w:t>21</w:t>
      </w:r>
      <w:r w:rsidRPr="00B70FDD">
        <w:t xml:space="preserve"> days from the date of the </w:t>
      </w:r>
      <w:r w:rsidR="0026441D" w:rsidRPr="00AA223E">
        <w:t>delivery</w:t>
      </w:r>
    </w:p>
    <w:p w14:paraId="4287EC92" w14:textId="77777777" w:rsidR="004559BF" w:rsidRDefault="00085C7D">
      <w:pPr>
        <w:pStyle w:val="ListParagraph"/>
      </w:pPr>
      <w:r w:rsidRPr="00B70FDD">
        <w:t>Claims arising from invoices must be made within seven working days.</w:t>
      </w:r>
    </w:p>
    <w:p w14:paraId="738B87E2" w14:textId="77777777" w:rsidR="003E051E" w:rsidRPr="00B70FDD" w:rsidRDefault="003E051E">
      <w:pPr>
        <w:pStyle w:val="ListParagraph"/>
      </w:pPr>
      <w:r>
        <w:t xml:space="preserve">Finance charge of </w:t>
      </w:r>
      <w:r w:rsidR="001F3B49" w:rsidRPr="00AA223E">
        <w:t>1.5%</w:t>
      </w:r>
      <w:r>
        <w:t xml:space="preserve"> </w:t>
      </w:r>
      <w:r w:rsidR="001F3B49">
        <w:t>per month will be assessed on all balance outstanding past terms</w:t>
      </w:r>
    </w:p>
    <w:p w14:paraId="4AE8EA0E" w14:textId="77777777" w:rsidR="004559BF" w:rsidRDefault="00085C7D">
      <w:pPr>
        <w:pStyle w:val="ListParagraph"/>
      </w:pPr>
      <w:r w:rsidRPr="00B70FDD">
        <w:t>By submitting this application, you authorize to make inquiries into the banking and business/trade references that you have supplied.</w:t>
      </w:r>
    </w:p>
    <w:p w14:paraId="6467E5CA" w14:textId="77777777" w:rsidR="007340E1" w:rsidRPr="007340E1" w:rsidRDefault="007340E1" w:rsidP="007340E1">
      <w:pPr>
        <w:pStyle w:val="ListParagraph"/>
        <w:rPr>
          <w:lang w:val="en-IN"/>
        </w:rPr>
      </w:pPr>
      <w:r w:rsidRPr="00A56F43">
        <w:rPr>
          <w:lang w:val="en-IN"/>
        </w:rPr>
        <w:t>In case of cheque bounce, all bank charges should be borne by the customer along with penalty fee of INR 500 per cheque.</w:t>
      </w:r>
    </w:p>
    <w:p w14:paraId="00E753E6" w14:textId="18FEEFA5" w:rsidR="001F3B49" w:rsidRPr="00163A2D" w:rsidRDefault="00DB1999" w:rsidP="001F3B49">
      <w:pPr>
        <w:jc w:val="both"/>
      </w:pPr>
      <w:r>
        <w:t xml:space="preserve">I HAVE READ AND UNDERSTOOD THE TERMS AND CONDITIONS MENTIONED </w:t>
      </w:r>
      <w:r w:rsidR="00913931">
        <w:t xml:space="preserve">ABOVE AND HEREBY AGREES TO ABIDE BY THEM. </w:t>
      </w:r>
      <w:r w:rsidR="00041962" w:rsidRPr="00163A2D">
        <w:t xml:space="preserve">BY </w:t>
      </w:r>
      <w:r w:rsidR="001F3B49" w:rsidRPr="00163A2D">
        <w:t>COMPLETING AND RETURNING THIS APPLICATION TO ELECTRONICS BAZAAR. THE APPLICANT REPRESENTS THAT ALL OF THE INFORMATION CONTAINED IN THIS APPLICATION IS TRUE AND CORRECT. THE APPLICANT WILL ALSO AGREE TO NOTIFY ELECTRONICS BAZAAR OF ANY CHANGE IN COMPANY OWNERSHIP OR MANAGEMENT</w:t>
      </w:r>
    </w:p>
    <w:p w14:paraId="458A460B" w14:textId="77777777" w:rsidR="004559BF" w:rsidRPr="00B70FDD" w:rsidRDefault="00085C7D" w:rsidP="00500ED3">
      <w:pPr>
        <w:pStyle w:val="Heading1"/>
      </w:pPr>
      <w:r w:rsidRPr="00B70FDD">
        <w:t>SIGNATURES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0" w:type="dxa"/>
          <w:right w:w="0" w:type="dxa"/>
        </w:tblCellMar>
        <w:tblLook w:val="04A0" w:firstRow="1" w:lastRow="0" w:firstColumn="1" w:lastColumn="0" w:noHBand="0" w:noVBand="1"/>
        <w:tblDescription w:val="Signature block"/>
      </w:tblPr>
      <w:tblGrid>
        <w:gridCol w:w="1423"/>
        <w:gridCol w:w="1502"/>
        <w:gridCol w:w="1308"/>
        <w:gridCol w:w="1308"/>
        <w:gridCol w:w="1824"/>
        <w:gridCol w:w="1416"/>
        <w:gridCol w:w="2009"/>
      </w:tblGrid>
      <w:tr w:rsidR="00C7410C" w:rsidRPr="00B70FDD" w14:paraId="37FF2ACE" w14:textId="77777777" w:rsidTr="0032634C">
        <w:trPr>
          <w:trHeight w:val="590"/>
        </w:trPr>
        <w:tc>
          <w:tcPr>
            <w:tcW w:w="659" w:type="pct"/>
            <w:vAlign w:val="bottom"/>
          </w:tcPr>
          <w:p w14:paraId="64ADE345" w14:textId="77777777" w:rsidR="00C7410C" w:rsidRPr="00B70FDD" w:rsidRDefault="00C7410C" w:rsidP="00C7410C">
            <w:pPr>
              <w:pStyle w:val="Heading2"/>
            </w:pPr>
            <w:r w:rsidRPr="00B70FDD">
              <w:t>Signature</w:t>
            </w:r>
          </w:p>
        </w:tc>
        <w:tc>
          <w:tcPr>
            <w:tcW w:w="696" w:type="pct"/>
            <w:tcBorders>
              <w:right w:val="single" w:sz="4" w:space="0" w:color="auto"/>
            </w:tcBorders>
          </w:tcPr>
          <w:p w14:paraId="7DF4BA1C" w14:textId="77777777" w:rsidR="00C7410C" w:rsidRPr="00B70FDD" w:rsidRDefault="00C7410C" w:rsidP="00C7410C"/>
        </w:tc>
        <w:tc>
          <w:tcPr>
            <w:tcW w:w="606" w:type="pct"/>
            <w:tcBorders>
              <w:right w:val="single" w:sz="4" w:space="0" w:color="auto"/>
            </w:tcBorders>
            <w:vAlign w:val="bottom"/>
          </w:tcPr>
          <w:p w14:paraId="3094C187" w14:textId="77777777" w:rsidR="00C7410C" w:rsidRPr="00B70FDD" w:rsidRDefault="00C7410C" w:rsidP="00C7410C">
            <w:pPr>
              <w:pStyle w:val="Heading2"/>
            </w:pPr>
            <w:r w:rsidRPr="00B70FDD">
              <w:t>Signature</w:t>
            </w:r>
          </w:p>
        </w:tc>
        <w:tc>
          <w:tcPr>
            <w:tcW w:w="606" w:type="pct"/>
            <w:tcBorders>
              <w:left w:val="single" w:sz="4" w:space="0" w:color="auto"/>
              <w:bottom w:val="single" w:sz="4" w:space="0" w:color="auto"/>
            </w:tcBorders>
          </w:tcPr>
          <w:p w14:paraId="55D12D89" w14:textId="77777777" w:rsidR="00C7410C" w:rsidRPr="00B70FDD" w:rsidRDefault="00C7410C" w:rsidP="00C7410C"/>
        </w:tc>
        <w:tc>
          <w:tcPr>
            <w:tcW w:w="845" w:type="pct"/>
            <w:tcBorders>
              <w:left w:val="single" w:sz="4" w:space="0" w:color="auto"/>
              <w:bottom w:val="single" w:sz="4" w:space="0" w:color="auto"/>
            </w:tcBorders>
          </w:tcPr>
          <w:p w14:paraId="54CCC446" w14:textId="77777777" w:rsidR="00C7410C" w:rsidRPr="00B70FDD" w:rsidRDefault="00C7410C" w:rsidP="00C7410C"/>
        </w:tc>
        <w:tc>
          <w:tcPr>
            <w:tcW w:w="656" w:type="pct"/>
            <w:vAlign w:val="bottom"/>
          </w:tcPr>
          <w:p w14:paraId="4E9293A9" w14:textId="77777777" w:rsidR="00C7410C" w:rsidRPr="00B70FDD" w:rsidRDefault="00C7410C" w:rsidP="00C7410C">
            <w:pPr>
              <w:pStyle w:val="Heading2"/>
            </w:pPr>
            <w:r w:rsidRPr="00B70FDD">
              <w:t>Signature</w:t>
            </w:r>
          </w:p>
        </w:tc>
        <w:tc>
          <w:tcPr>
            <w:tcW w:w="931" w:type="pct"/>
          </w:tcPr>
          <w:p w14:paraId="68379940" w14:textId="77777777" w:rsidR="00C7410C" w:rsidRPr="00B70FDD" w:rsidRDefault="00C7410C" w:rsidP="00C7410C"/>
        </w:tc>
      </w:tr>
      <w:tr w:rsidR="00C7410C" w:rsidRPr="00B70FDD" w14:paraId="5B5FD9F9" w14:textId="77777777" w:rsidTr="0032634C">
        <w:tc>
          <w:tcPr>
            <w:tcW w:w="659" w:type="pct"/>
          </w:tcPr>
          <w:p w14:paraId="5319F2A8" w14:textId="77777777" w:rsidR="00C7410C" w:rsidRPr="00B70FDD" w:rsidRDefault="00C7410C" w:rsidP="00C7410C">
            <w:pPr>
              <w:pStyle w:val="Heading2"/>
            </w:pPr>
            <w:r w:rsidRPr="00B70FDD">
              <w:t>Name and Title</w:t>
            </w:r>
          </w:p>
        </w:tc>
        <w:tc>
          <w:tcPr>
            <w:tcW w:w="696" w:type="pct"/>
            <w:tcBorders>
              <w:right w:val="single" w:sz="4" w:space="0" w:color="auto"/>
            </w:tcBorders>
          </w:tcPr>
          <w:p w14:paraId="257EFE5C" w14:textId="77777777" w:rsidR="00C7410C" w:rsidRPr="00B70FDD" w:rsidRDefault="00C7410C" w:rsidP="00C7410C"/>
        </w:tc>
        <w:tc>
          <w:tcPr>
            <w:tcW w:w="606" w:type="pct"/>
            <w:tcBorders>
              <w:right w:val="single" w:sz="4" w:space="0" w:color="auto"/>
            </w:tcBorders>
          </w:tcPr>
          <w:p w14:paraId="13F0D568" w14:textId="77777777" w:rsidR="00C7410C" w:rsidRPr="00B70FDD" w:rsidRDefault="00C7410C" w:rsidP="00C7410C">
            <w:pPr>
              <w:pStyle w:val="Heading2"/>
            </w:pPr>
            <w:r w:rsidRPr="00B70FDD">
              <w:t>Name and Title</w:t>
            </w:r>
          </w:p>
        </w:tc>
        <w:tc>
          <w:tcPr>
            <w:tcW w:w="606" w:type="pct"/>
            <w:tcBorders>
              <w:top w:val="single" w:sz="4" w:space="0" w:color="auto"/>
              <w:left w:val="single" w:sz="4" w:space="0" w:color="auto"/>
            </w:tcBorders>
          </w:tcPr>
          <w:p w14:paraId="1937C349" w14:textId="77777777" w:rsidR="00C7410C" w:rsidRPr="00B70FDD" w:rsidRDefault="00C7410C" w:rsidP="00C7410C"/>
        </w:tc>
        <w:tc>
          <w:tcPr>
            <w:tcW w:w="845" w:type="pct"/>
            <w:tcBorders>
              <w:top w:val="single" w:sz="4" w:space="0" w:color="auto"/>
              <w:left w:val="single" w:sz="4" w:space="0" w:color="auto"/>
            </w:tcBorders>
          </w:tcPr>
          <w:p w14:paraId="0B4B8C75" w14:textId="77777777" w:rsidR="00C7410C" w:rsidRPr="00B70FDD" w:rsidRDefault="00C7410C" w:rsidP="00C7410C"/>
        </w:tc>
        <w:tc>
          <w:tcPr>
            <w:tcW w:w="656" w:type="pct"/>
          </w:tcPr>
          <w:p w14:paraId="6C581C2C" w14:textId="77777777" w:rsidR="00C7410C" w:rsidRPr="00B70FDD" w:rsidRDefault="00C7410C" w:rsidP="00C7410C">
            <w:pPr>
              <w:pStyle w:val="Heading2"/>
            </w:pPr>
            <w:r w:rsidRPr="00B70FDD">
              <w:t>Name and Title</w:t>
            </w:r>
          </w:p>
        </w:tc>
        <w:tc>
          <w:tcPr>
            <w:tcW w:w="931" w:type="pct"/>
          </w:tcPr>
          <w:p w14:paraId="0B3DC29E" w14:textId="77777777" w:rsidR="00C7410C" w:rsidRPr="00B70FDD" w:rsidRDefault="00C7410C" w:rsidP="00C7410C"/>
        </w:tc>
      </w:tr>
      <w:tr w:rsidR="00C7410C" w14:paraId="5985A5B9" w14:textId="77777777" w:rsidTr="0032634C">
        <w:tc>
          <w:tcPr>
            <w:tcW w:w="659" w:type="pct"/>
          </w:tcPr>
          <w:p w14:paraId="073A169A" w14:textId="77777777" w:rsidR="00C7410C" w:rsidRPr="00B70FDD" w:rsidRDefault="00C7410C" w:rsidP="00C7410C">
            <w:pPr>
              <w:pStyle w:val="Heading2"/>
            </w:pPr>
            <w:r w:rsidRPr="00B70FDD">
              <w:t>Date</w:t>
            </w:r>
          </w:p>
        </w:tc>
        <w:tc>
          <w:tcPr>
            <w:tcW w:w="696" w:type="pct"/>
            <w:tcBorders>
              <w:right w:val="single" w:sz="4" w:space="0" w:color="auto"/>
            </w:tcBorders>
          </w:tcPr>
          <w:p w14:paraId="5A81D00F" w14:textId="77777777" w:rsidR="00C7410C" w:rsidRPr="00B70FDD" w:rsidRDefault="00C7410C" w:rsidP="00C7410C"/>
        </w:tc>
        <w:tc>
          <w:tcPr>
            <w:tcW w:w="606" w:type="pct"/>
            <w:tcBorders>
              <w:right w:val="single" w:sz="4" w:space="0" w:color="auto"/>
            </w:tcBorders>
          </w:tcPr>
          <w:p w14:paraId="4117BF8B" w14:textId="77777777" w:rsidR="00C7410C" w:rsidRDefault="00C7410C" w:rsidP="00C7410C">
            <w:pPr>
              <w:pStyle w:val="Heading2"/>
            </w:pPr>
            <w:r w:rsidRPr="00B70FDD">
              <w:t>Date</w:t>
            </w:r>
          </w:p>
        </w:tc>
        <w:tc>
          <w:tcPr>
            <w:tcW w:w="606" w:type="pct"/>
            <w:tcBorders>
              <w:left w:val="single" w:sz="4" w:space="0" w:color="auto"/>
            </w:tcBorders>
          </w:tcPr>
          <w:p w14:paraId="471C0725" w14:textId="77777777" w:rsidR="00C7410C" w:rsidRPr="00B70FDD" w:rsidRDefault="00C7410C" w:rsidP="00C7410C"/>
        </w:tc>
        <w:tc>
          <w:tcPr>
            <w:tcW w:w="845" w:type="pct"/>
            <w:tcBorders>
              <w:left w:val="single" w:sz="4" w:space="0" w:color="auto"/>
            </w:tcBorders>
          </w:tcPr>
          <w:p w14:paraId="194AF381" w14:textId="77777777" w:rsidR="00C7410C" w:rsidRPr="00B70FDD" w:rsidRDefault="00C7410C" w:rsidP="00C7410C"/>
        </w:tc>
        <w:tc>
          <w:tcPr>
            <w:tcW w:w="656" w:type="pct"/>
          </w:tcPr>
          <w:p w14:paraId="6B6C6644" w14:textId="77777777" w:rsidR="00C7410C" w:rsidRDefault="00C7410C" w:rsidP="00C7410C">
            <w:pPr>
              <w:pStyle w:val="Heading2"/>
            </w:pPr>
            <w:r w:rsidRPr="00B70FDD">
              <w:t>Date</w:t>
            </w:r>
          </w:p>
        </w:tc>
        <w:tc>
          <w:tcPr>
            <w:tcW w:w="931" w:type="pct"/>
          </w:tcPr>
          <w:p w14:paraId="389C26B4" w14:textId="77777777" w:rsidR="00C7410C" w:rsidRDefault="00C7410C" w:rsidP="00C7410C"/>
        </w:tc>
      </w:tr>
    </w:tbl>
    <w:p w14:paraId="77339E58" w14:textId="77777777" w:rsidR="00F87AF3" w:rsidRDefault="003E051E" w:rsidP="00F87AF3">
      <w:pPr>
        <w:pStyle w:val="Heading1"/>
      </w:pPr>
      <w:r w:rsidRPr="007200D3">
        <w:t>(For Official Use Only)</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0" w:type="dxa"/>
          <w:right w:w="0" w:type="dxa"/>
        </w:tblCellMar>
        <w:tblLook w:val="04A0" w:firstRow="1" w:lastRow="0" w:firstColumn="1" w:lastColumn="0" w:noHBand="0" w:noVBand="1"/>
      </w:tblPr>
      <w:tblGrid>
        <w:gridCol w:w="2122"/>
        <w:gridCol w:w="3272"/>
        <w:gridCol w:w="1619"/>
        <w:gridCol w:w="3777"/>
      </w:tblGrid>
      <w:tr w:rsidR="00F87AF3" w:rsidRPr="00B70FDD" w14:paraId="1D74FB01" w14:textId="77777777" w:rsidTr="00D85D49">
        <w:trPr>
          <w:trHeight w:val="590"/>
        </w:trPr>
        <w:tc>
          <w:tcPr>
            <w:tcW w:w="983" w:type="pct"/>
            <w:vAlign w:val="bottom"/>
          </w:tcPr>
          <w:p w14:paraId="124E84A4" w14:textId="77777777" w:rsidR="00F87AF3" w:rsidRPr="003C096D" w:rsidRDefault="00D85D49" w:rsidP="005F2D0A">
            <w:pPr>
              <w:pStyle w:val="Heading2"/>
            </w:pPr>
            <w:r w:rsidRPr="003C096D">
              <w:t>Sales Rep Name</w:t>
            </w:r>
          </w:p>
          <w:p w14:paraId="694345FE" w14:textId="77777777" w:rsidR="00D85D49" w:rsidRPr="00D85D49" w:rsidRDefault="00D85D49" w:rsidP="00D85D49">
            <w:pPr>
              <w:pStyle w:val="Heading2"/>
            </w:pPr>
            <w:r>
              <w:t>Employee Code</w:t>
            </w:r>
          </w:p>
        </w:tc>
        <w:tc>
          <w:tcPr>
            <w:tcW w:w="1516" w:type="pct"/>
          </w:tcPr>
          <w:p w14:paraId="54E106E0" w14:textId="77777777" w:rsidR="00F87AF3" w:rsidRPr="00B70FDD" w:rsidRDefault="00F87AF3" w:rsidP="005F2D0A"/>
        </w:tc>
        <w:tc>
          <w:tcPr>
            <w:tcW w:w="750" w:type="pct"/>
            <w:vAlign w:val="bottom"/>
          </w:tcPr>
          <w:p w14:paraId="57D1A4E7" w14:textId="77777777" w:rsidR="00F87AF3" w:rsidRPr="00B70FDD" w:rsidRDefault="00D85D49" w:rsidP="005F2D0A">
            <w:pPr>
              <w:pStyle w:val="Heading2"/>
            </w:pPr>
            <w:r>
              <w:t>Credit Limit</w:t>
            </w:r>
          </w:p>
        </w:tc>
        <w:tc>
          <w:tcPr>
            <w:tcW w:w="1750" w:type="pct"/>
          </w:tcPr>
          <w:p w14:paraId="20B0107B" w14:textId="77777777" w:rsidR="00F87AF3" w:rsidRPr="00B70FDD" w:rsidRDefault="00F87AF3" w:rsidP="005F2D0A"/>
        </w:tc>
      </w:tr>
      <w:tr w:rsidR="00F87AF3" w:rsidRPr="00B70FDD" w14:paraId="647717EB" w14:textId="77777777" w:rsidTr="00D85D49">
        <w:tc>
          <w:tcPr>
            <w:tcW w:w="983" w:type="pct"/>
          </w:tcPr>
          <w:p w14:paraId="2BCE114F" w14:textId="77777777" w:rsidR="00F87AF3" w:rsidRPr="00B70FDD" w:rsidRDefault="00D85D49" w:rsidP="005F2D0A">
            <w:pPr>
              <w:pStyle w:val="Heading2"/>
            </w:pPr>
            <w:r>
              <w:t>Customer No</w:t>
            </w:r>
          </w:p>
        </w:tc>
        <w:tc>
          <w:tcPr>
            <w:tcW w:w="1516" w:type="pct"/>
          </w:tcPr>
          <w:p w14:paraId="1B7AC32B" w14:textId="77777777" w:rsidR="00F87AF3" w:rsidRPr="00B70FDD" w:rsidRDefault="00F87AF3" w:rsidP="005F2D0A"/>
        </w:tc>
        <w:tc>
          <w:tcPr>
            <w:tcW w:w="750" w:type="pct"/>
          </w:tcPr>
          <w:p w14:paraId="4F9DF654" w14:textId="77777777" w:rsidR="00F87AF3" w:rsidRPr="00B70FDD" w:rsidRDefault="00D85D49" w:rsidP="005F2D0A">
            <w:pPr>
              <w:pStyle w:val="Heading2"/>
            </w:pPr>
            <w:r>
              <w:t>Zone/State</w:t>
            </w:r>
          </w:p>
        </w:tc>
        <w:tc>
          <w:tcPr>
            <w:tcW w:w="1750" w:type="pct"/>
          </w:tcPr>
          <w:p w14:paraId="79FFC6B5" w14:textId="77777777" w:rsidR="00F87AF3" w:rsidRPr="00B70FDD" w:rsidRDefault="00F87AF3" w:rsidP="005F2D0A"/>
        </w:tc>
      </w:tr>
      <w:tr w:rsidR="00F87AF3" w14:paraId="1C7A8F62" w14:textId="77777777" w:rsidTr="00D85D49">
        <w:tc>
          <w:tcPr>
            <w:tcW w:w="983" w:type="pct"/>
          </w:tcPr>
          <w:p w14:paraId="47DD907A" w14:textId="77777777" w:rsidR="00F87AF3" w:rsidRPr="00B70FDD" w:rsidRDefault="00D85D49" w:rsidP="005F2D0A">
            <w:pPr>
              <w:pStyle w:val="Heading2"/>
            </w:pPr>
            <w:r>
              <w:t>Approved By</w:t>
            </w:r>
          </w:p>
        </w:tc>
        <w:tc>
          <w:tcPr>
            <w:tcW w:w="1516" w:type="pct"/>
          </w:tcPr>
          <w:p w14:paraId="19FC66B3" w14:textId="77777777" w:rsidR="00F87AF3" w:rsidRPr="00B70FDD" w:rsidRDefault="00F87AF3" w:rsidP="005F2D0A"/>
        </w:tc>
        <w:tc>
          <w:tcPr>
            <w:tcW w:w="750" w:type="pct"/>
          </w:tcPr>
          <w:p w14:paraId="02FC945B" w14:textId="77777777" w:rsidR="00F87AF3" w:rsidRDefault="00F87AF3" w:rsidP="005F2D0A">
            <w:pPr>
              <w:pStyle w:val="Heading2"/>
            </w:pPr>
            <w:r w:rsidRPr="00B70FDD">
              <w:t>Date</w:t>
            </w:r>
            <w:r w:rsidR="00D85D49">
              <w:t xml:space="preserve"> of Approval</w:t>
            </w:r>
          </w:p>
        </w:tc>
        <w:tc>
          <w:tcPr>
            <w:tcW w:w="1750" w:type="pct"/>
          </w:tcPr>
          <w:p w14:paraId="2ED42ACC" w14:textId="77777777" w:rsidR="00F87AF3" w:rsidRDefault="00F87AF3" w:rsidP="005F2D0A"/>
        </w:tc>
      </w:tr>
    </w:tbl>
    <w:p w14:paraId="060F7B4A" w14:textId="77777777" w:rsidR="00DB1999" w:rsidRDefault="00DB1999" w:rsidP="0032634C">
      <w:pPr>
        <w:ind w:left="0"/>
        <w:rPr>
          <w:highlight w:val="yellow"/>
        </w:rPr>
      </w:pPr>
      <w:bookmarkStart w:id="0" w:name="_GoBack"/>
      <w:bookmarkEnd w:id="0"/>
    </w:p>
    <w:sectPr w:rsidR="00DB1999" w:rsidSect="00375896">
      <w:pgSz w:w="12240" w:h="15840" w:code="1"/>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831F7" w14:textId="77777777" w:rsidR="00F34531" w:rsidRDefault="00F34531">
      <w:pPr>
        <w:spacing w:before="0" w:after="0"/>
      </w:pPr>
      <w:r>
        <w:separator/>
      </w:r>
    </w:p>
  </w:endnote>
  <w:endnote w:type="continuationSeparator" w:id="0">
    <w:p w14:paraId="13D26B59" w14:textId="77777777" w:rsidR="00F34531" w:rsidRDefault="00F345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8149A" w14:textId="77777777" w:rsidR="00F34531" w:rsidRDefault="00F34531">
      <w:pPr>
        <w:spacing w:before="0" w:after="0"/>
      </w:pPr>
      <w:r>
        <w:separator/>
      </w:r>
    </w:p>
  </w:footnote>
  <w:footnote w:type="continuationSeparator" w:id="0">
    <w:p w14:paraId="33492EA2" w14:textId="77777777" w:rsidR="00F34531" w:rsidRDefault="00F3453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14313"/>
    <w:multiLevelType w:val="hybridMultilevel"/>
    <w:tmpl w:val="4E9ABC72"/>
    <w:lvl w:ilvl="0" w:tplc="ED8CAE6A">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BF1A38"/>
    <w:multiLevelType w:val="hybridMultilevel"/>
    <w:tmpl w:val="CB7262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E63021"/>
    <w:multiLevelType w:val="hybridMultilevel"/>
    <w:tmpl w:val="6E16BBD4"/>
    <w:lvl w:ilvl="0" w:tplc="4000BD2C">
      <w:start w:val="1"/>
      <w:numFmt w:val="decimal"/>
      <w:pStyle w:val="ListParagraph"/>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3BAA24A9"/>
    <w:multiLevelType w:val="hybridMultilevel"/>
    <w:tmpl w:val="B7B4E73C"/>
    <w:lvl w:ilvl="0" w:tplc="8AC0702C">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422DC4"/>
    <w:multiLevelType w:val="hybridMultilevel"/>
    <w:tmpl w:val="3DC88028"/>
    <w:lvl w:ilvl="0" w:tplc="1B94537C">
      <w:start w:val="1"/>
      <w:numFmt w:val="lowerRoman"/>
      <w:lvlText w:val="%1."/>
      <w:lvlJc w:val="left"/>
      <w:pPr>
        <w:ind w:left="1800" w:hanging="7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AC240CB"/>
    <w:multiLevelType w:val="hybridMultilevel"/>
    <w:tmpl w:val="AB40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960D29"/>
    <w:multiLevelType w:val="hybridMultilevel"/>
    <w:tmpl w:val="D4C05004"/>
    <w:lvl w:ilvl="0" w:tplc="25AC81B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D4D7433"/>
    <w:multiLevelType w:val="hybridMultilevel"/>
    <w:tmpl w:val="26D87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ED6E61"/>
    <w:multiLevelType w:val="hybridMultilevel"/>
    <w:tmpl w:val="784EBBD6"/>
    <w:lvl w:ilvl="0" w:tplc="8D36CF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135D27"/>
    <w:multiLevelType w:val="hybridMultilevel"/>
    <w:tmpl w:val="FA148A9A"/>
    <w:lvl w:ilvl="0" w:tplc="5B6E06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E746F87"/>
    <w:multiLevelType w:val="hybridMultilevel"/>
    <w:tmpl w:val="C72C6066"/>
    <w:lvl w:ilvl="0" w:tplc="E91469C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
  </w:num>
  <w:num w:numId="2">
    <w:abstractNumId w:val="1"/>
  </w:num>
  <w:num w:numId="3">
    <w:abstractNumId w:val="7"/>
  </w:num>
  <w:num w:numId="4">
    <w:abstractNumId w:val="9"/>
  </w:num>
  <w:num w:numId="5">
    <w:abstractNumId w:val="0"/>
  </w:num>
  <w:num w:numId="6">
    <w:abstractNumId w:val="8"/>
  </w:num>
  <w:num w:numId="7">
    <w:abstractNumId w:val="3"/>
  </w:num>
  <w:num w:numId="8">
    <w:abstractNumId w:val="4"/>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15"/>
    <w:rsid w:val="000068C4"/>
    <w:rsid w:val="000415B5"/>
    <w:rsid w:val="00041962"/>
    <w:rsid w:val="00085C7D"/>
    <w:rsid w:val="00091E40"/>
    <w:rsid w:val="000D0B43"/>
    <w:rsid w:val="000D3873"/>
    <w:rsid w:val="00163A2D"/>
    <w:rsid w:val="001C5E5F"/>
    <w:rsid w:val="001F3B49"/>
    <w:rsid w:val="00234299"/>
    <w:rsid w:val="002469F7"/>
    <w:rsid w:val="00255BCE"/>
    <w:rsid w:val="0026441D"/>
    <w:rsid w:val="0032634C"/>
    <w:rsid w:val="0034369A"/>
    <w:rsid w:val="00375896"/>
    <w:rsid w:val="003B6215"/>
    <w:rsid w:val="003C096D"/>
    <w:rsid w:val="003E051E"/>
    <w:rsid w:val="003F7F07"/>
    <w:rsid w:val="00420ED4"/>
    <w:rsid w:val="004559BF"/>
    <w:rsid w:val="004C2F53"/>
    <w:rsid w:val="00500ED3"/>
    <w:rsid w:val="005721D8"/>
    <w:rsid w:val="005F1B36"/>
    <w:rsid w:val="00690080"/>
    <w:rsid w:val="006A1DF3"/>
    <w:rsid w:val="007200D3"/>
    <w:rsid w:val="007340E1"/>
    <w:rsid w:val="0075195D"/>
    <w:rsid w:val="0076207F"/>
    <w:rsid w:val="007835C4"/>
    <w:rsid w:val="007A01EF"/>
    <w:rsid w:val="007A4844"/>
    <w:rsid w:val="007D32A4"/>
    <w:rsid w:val="007E6114"/>
    <w:rsid w:val="008831FF"/>
    <w:rsid w:val="008D356F"/>
    <w:rsid w:val="008D4165"/>
    <w:rsid w:val="00913931"/>
    <w:rsid w:val="00962608"/>
    <w:rsid w:val="00A146C4"/>
    <w:rsid w:val="00A25B9B"/>
    <w:rsid w:val="00A5797D"/>
    <w:rsid w:val="00A86902"/>
    <w:rsid w:val="00AA223E"/>
    <w:rsid w:val="00B20940"/>
    <w:rsid w:val="00B333B2"/>
    <w:rsid w:val="00B70FDD"/>
    <w:rsid w:val="00BC1084"/>
    <w:rsid w:val="00C06FE7"/>
    <w:rsid w:val="00C52962"/>
    <w:rsid w:val="00C7410C"/>
    <w:rsid w:val="00D62FCC"/>
    <w:rsid w:val="00D85D49"/>
    <w:rsid w:val="00DB1999"/>
    <w:rsid w:val="00DE3535"/>
    <w:rsid w:val="00DE60D0"/>
    <w:rsid w:val="00E34BEC"/>
    <w:rsid w:val="00E766EC"/>
    <w:rsid w:val="00EB3478"/>
    <w:rsid w:val="00EF6DF9"/>
    <w:rsid w:val="00F34531"/>
    <w:rsid w:val="00F63E9B"/>
    <w:rsid w:val="00F8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64DF08"/>
  <w15:chartTrackingRefBased/>
  <w15:docId w15:val="{E446205A-D66C-4DDE-9478-2F925E99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1"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60" w:after="60" w:line="240" w:lineRule="auto"/>
      <w:ind w:left="72" w:right="72"/>
    </w:pPr>
    <w:rPr>
      <w:sz w:val="18"/>
      <w:szCs w:val="18"/>
    </w:rPr>
  </w:style>
  <w:style w:type="paragraph" w:styleId="Heading1">
    <w:name w:val="heading 1"/>
    <w:basedOn w:val="Normal"/>
    <w:next w:val="Normal"/>
    <w:link w:val="Heading1Char"/>
    <w:uiPriority w:val="1"/>
    <w:qFormat/>
    <w:pPr>
      <w:keepNext/>
      <w:keepLines/>
      <w:shd w:val="clear" w:color="auto" w:fill="D5DCE4" w:themeFill="text2" w:themeFillTint="33"/>
      <w:spacing w:before="0" w:after="0"/>
      <w:ind w:left="14" w:right="14"/>
      <w:jc w:val="center"/>
      <w:outlineLvl w:val="0"/>
    </w:pPr>
    <w:rPr>
      <w:rFonts w:asciiTheme="majorHAnsi" w:eastAsiaTheme="majorEastAsia" w:hAnsiTheme="majorHAnsi" w:cstheme="majorBidi"/>
      <w:b/>
      <w:bCs/>
      <w:caps/>
      <w:color w:val="44546A" w:themeColor="text2"/>
      <w:sz w:val="28"/>
      <w:szCs w:val="28"/>
    </w:rPr>
  </w:style>
  <w:style w:type="paragraph" w:styleId="Heading2">
    <w:name w:val="heading 2"/>
    <w:basedOn w:val="Normal"/>
    <w:next w:val="Normal"/>
    <w:link w:val="Heading2Char"/>
    <w:uiPriority w:val="1"/>
    <w:qFormat/>
    <w:pPr>
      <w:outlineLvl w:val="1"/>
    </w:pPr>
    <w:rPr>
      <w:rFonts w:asciiTheme="majorHAnsi" w:eastAsiaTheme="majorEastAsia" w:hAnsiTheme="majorHAnsi" w:cstheme="majorBid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before="0" w:after="120"/>
      <w:jc w:val="center"/>
    </w:pPr>
    <w:rPr>
      <w:rFonts w:asciiTheme="majorHAnsi" w:eastAsiaTheme="majorEastAsia" w:hAnsiTheme="majorHAnsi" w:cstheme="majorBidi"/>
      <w:caps/>
      <w:spacing w:val="-10"/>
      <w:kern w:val="28"/>
      <w:sz w:val="36"/>
      <w:szCs w:val="36"/>
    </w:rPr>
  </w:style>
  <w:style w:type="character" w:customStyle="1" w:styleId="TitleChar">
    <w:name w:val="Title Char"/>
    <w:basedOn w:val="DefaultParagraphFont"/>
    <w:link w:val="Title"/>
    <w:uiPriority w:val="1"/>
    <w:rPr>
      <w:rFonts w:asciiTheme="majorHAnsi" w:eastAsiaTheme="majorEastAsia" w:hAnsiTheme="majorHAnsi" w:cstheme="majorBidi"/>
      <w:caps/>
      <w:spacing w:val="-10"/>
      <w:kern w:val="28"/>
      <w:sz w:val="36"/>
      <w:szCs w:val="36"/>
    </w:rPr>
  </w:style>
  <w:style w:type="paragraph" w:styleId="Subtitle">
    <w:name w:val="Subtitle"/>
    <w:basedOn w:val="Normal"/>
    <w:next w:val="Normal"/>
    <w:link w:val="SubtitleChar"/>
    <w:uiPriority w:val="1"/>
    <w:qFormat/>
    <w:pPr>
      <w:numPr>
        <w:ilvl w:val="1"/>
      </w:numPr>
      <w:spacing w:before="0" w:after="0"/>
      <w:ind w:left="72"/>
      <w:jc w:val="center"/>
    </w:pPr>
    <w:rPr>
      <w:spacing w:val="15"/>
      <w:sz w:val="28"/>
      <w:szCs w:val="28"/>
    </w:rPr>
  </w:style>
  <w:style w:type="character" w:customStyle="1" w:styleId="SubtitleChar">
    <w:name w:val="Subtitle Char"/>
    <w:basedOn w:val="DefaultParagraphFont"/>
    <w:link w:val="Subtitle"/>
    <w:uiPriority w:val="1"/>
    <w:rPr>
      <w:spacing w:val="15"/>
      <w:sz w:val="28"/>
      <w:szCs w:val="2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44546A" w:themeColor="text2"/>
      <w:sz w:val="28"/>
      <w:szCs w:val="28"/>
      <w:shd w:val="clear" w:color="auto" w:fill="D5DCE4" w:themeFill="text2" w:themeFillTint="33"/>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44546A" w:themeColor="text2"/>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numPr>
        <w:numId w:val="1"/>
      </w:numPr>
    </w:pPr>
  </w:style>
  <w:style w:type="paragraph" w:styleId="BalloonText">
    <w:name w:val="Balloon Text"/>
    <w:basedOn w:val="Normal"/>
    <w:link w:val="BalloonTextChar"/>
    <w:uiPriority w:val="99"/>
    <w:semiHidden/>
    <w:unhideWhenUsed/>
    <w:rsid w:val="00375896"/>
    <w:pPr>
      <w:spacing w:before="0" w:after="0"/>
    </w:pPr>
    <w:rPr>
      <w:rFonts w:ascii="Segoe UI" w:hAnsi="Segoe UI" w:cs="Segoe UI"/>
    </w:rPr>
  </w:style>
  <w:style w:type="character" w:customStyle="1" w:styleId="BalloonTextChar">
    <w:name w:val="Balloon Text Char"/>
    <w:basedOn w:val="DefaultParagraphFont"/>
    <w:link w:val="BalloonText"/>
    <w:uiPriority w:val="99"/>
    <w:semiHidden/>
    <w:rsid w:val="00375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WINI%20RAI\Downloads\tf0397369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871251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2012-12-10T03:14:00+00:00</AssetStart>
    <FriendlyTitle xmlns="4873beb7-5857-4685-be1f-d57550cc96cc" xsi:nil="true"/>
    <MarketSpecific xmlns="4873beb7-5857-4685-be1f-d57550cc96cc">false</MarketSpecific>
    <TPNamespace xmlns="4873beb7-5857-4685-be1f-d57550cc96cc" xsi:nil="true"/>
    <PublishStatusLookup xmlns="4873beb7-5857-4685-be1f-d57550cc96cc">
      <Value>1663456</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TP103973690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659C5AF-DCE4-4646-9492-00896E76ABF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75653CE2-AF2E-4DEC-9312-E0D5BA35D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F04108-EFC0-45CA-BD8E-6329D03F9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tf03973691</Template>
  <TotalTime>2904</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 RAI</dc:creator>
  <cp:lastModifiedBy>ARCHANA RAI</cp:lastModifiedBy>
  <cp:revision>18</cp:revision>
  <dcterms:created xsi:type="dcterms:W3CDTF">2018-01-24T09:40:00Z</dcterms:created>
  <dcterms:modified xsi:type="dcterms:W3CDTF">2018-02-05T10:41:00Z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