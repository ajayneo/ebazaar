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F8F4D" w14:textId="77777777" w:rsidR="0032634C" w:rsidRDefault="0032634C" w:rsidP="0032634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8"/>
        <w:gridCol w:w="8152"/>
      </w:tblGrid>
      <w:tr w:rsidR="0032634C" w14:paraId="506D6DEE" w14:textId="77777777" w:rsidTr="00D60B47">
        <w:tc>
          <w:tcPr>
            <w:tcW w:w="10790" w:type="dxa"/>
            <w:gridSpan w:val="2"/>
          </w:tcPr>
          <w:p w14:paraId="69893970" w14:textId="77777777" w:rsidR="0032634C" w:rsidRDefault="0032634C" w:rsidP="0082571B">
            <w:pPr>
              <w:jc w:val="center"/>
              <w:rPr>
                <w:sz w:val="32"/>
                <w:szCs w:val="32"/>
              </w:rPr>
            </w:pPr>
            <w:r w:rsidRPr="000A21AE">
              <w:rPr>
                <w:sz w:val="32"/>
                <w:szCs w:val="32"/>
              </w:rPr>
              <w:t>Retail Site Evaluation Form</w:t>
            </w:r>
          </w:p>
        </w:tc>
      </w:tr>
      <w:tr w:rsidR="0032634C" w14:paraId="620BA051" w14:textId="77777777" w:rsidTr="00D60B47">
        <w:tc>
          <w:tcPr>
            <w:tcW w:w="2638" w:type="dxa"/>
          </w:tcPr>
          <w:p w14:paraId="111F210D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  <w:r w:rsidRPr="00144964">
              <w:rPr>
                <w:rFonts w:cstheme="minorHAnsi"/>
                <w:sz w:val="22"/>
                <w:szCs w:val="22"/>
              </w:rPr>
              <w:t xml:space="preserve">Name of </w:t>
            </w:r>
            <w:r>
              <w:rPr>
                <w:rFonts w:cstheme="minorHAnsi"/>
                <w:sz w:val="22"/>
                <w:szCs w:val="22"/>
              </w:rPr>
              <w:t>Sales Representative</w:t>
            </w:r>
          </w:p>
          <w:p w14:paraId="72439E2D" w14:textId="4260D163" w:rsidR="0032634C" w:rsidRPr="00144964" w:rsidRDefault="0032634C" w:rsidP="008257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Employee Code </w:t>
            </w:r>
            <w:r w:rsidR="008D4165">
              <w:rPr>
                <w:rFonts w:cstheme="minorHAnsi"/>
                <w:sz w:val="22"/>
                <w:szCs w:val="22"/>
              </w:rPr>
              <w:t>and Zone</w:t>
            </w:r>
          </w:p>
        </w:tc>
        <w:tc>
          <w:tcPr>
            <w:tcW w:w="8152" w:type="dxa"/>
          </w:tcPr>
          <w:p w14:paraId="271815DE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  <w:tr w:rsidR="0032634C" w14:paraId="06BBD51F" w14:textId="77777777" w:rsidTr="00D60B47">
        <w:tc>
          <w:tcPr>
            <w:tcW w:w="2638" w:type="dxa"/>
          </w:tcPr>
          <w:p w14:paraId="731225E1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  <w:r w:rsidRPr="00144964">
              <w:rPr>
                <w:rFonts w:cstheme="minorHAnsi"/>
                <w:sz w:val="22"/>
                <w:szCs w:val="22"/>
              </w:rPr>
              <w:t>Date and time of visit</w:t>
            </w:r>
          </w:p>
          <w:p w14:paraId="1A441C81" w14:textId="77777777" w:rsidR="0032634C" w:rsidRPr="00144964" w:rsidRDefault="0032634C" w:rsidP="0082571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152" w:type="dxa"/>
          </w:tcPr>
          <w:p w14:paraId="42064CC4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  <w:tr w:rsidR="0032634C" w14:paraId="67EB40C9" w14:textId="77777777" w:rsidTr="00D60B47">
        <w:tc>
          <w:tcPr>
            <w:tcW w:w="2638" w:type="dxa"/>
          </w:tcPr>
          <w:p w14:paraId="6EEBB889" w14:textId="77777777" w:rsidR="0032634C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144964">
              <w:rPr>
                <w:rFonts w:cstheme="minorHAnsi"/>
                <w:color w:val="000000"/>
                <w:sz w:val="22"/>
                <w:szCs w:val="22"/>
              </w:rPr>
              <w:t>Retail store location</w:t>
            </w:r>
            <w:r>
              <w:rPr>
                <w:rFonts w:cstheme="minorHAnsi"/>
                <w:color w:val="000000"/>
                <w:sz w:val="22"/>
                <w:szCs w:val="22"/>
              </w:rPr>
              <w:t>/ Size of Shop (Whether in Main market/ Prime Location)</w:t>
            </w:r>
          </w:p>
          <w:p w14:paraId="64135B66" w14:textId="77777777" w:rsidR="0032634C" w:rsidRPr="00144964" w:rsidRDefault="0032634C" w:rsidP="0082571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152" w:type="dxa"/>
          </w:tcPr>
          <w:p w14:paraId="55A64D2B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  <w:tr w:rsidR="0032634C" w14:paraId="34E973F4" w14:textId="77777777" w:rsidTr="00D60B47">
        <w:tc>
          <w:tcPr>
            <w:tcW w:w="2638" w:type="dxa"/>
          </w:tcPr>
          <w:p w14:paraId="47215AE0" w14:textId="77777777" w:rsidR="0032634C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144964">
              <w:rPr>
                <w:rFonts w:cstheme="minorHAnsi"/>
                <w:color w:val="000000"/>
                <w:sz w:val="22"/>
                <w:szCs w:val="22"/>
              </w:rPr>
              <w:t>Retail store name</w:t>
            </w:r>
            <w:r w:rsidRPr="00144964" w:rsidDel="000C6194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</w:p>
          <w:p w14:paraId="65A826E1" w14:textId="77777777" w:rsidR="0032634C" w:rsidRPr="00144964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8152" w:type="dxa"/>
          </w:tcPr>
          <w:p w14:paraId="7EE867F7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  <w:tr w:rsidR="0032634C" w14:paraId="215778E9" w14:textId="77777777" w:rsidTr="00D60B47">
        <w:tc>
          <w:tcPr>
            <w:tcW w:w="2638" w:type="dxa"/>
          </w:tcPr>
          <w:p w14:paraId="7B122FFA" w14:textId="77777777" w:rsidR="0032634C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Retail Store Address, Contact No, email Id</w:t>
            </w:r>
          </w:p>
          <w:p w14:paraId="03C78FF2" w14:textId="77777777" w:rsidR="0032634C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19E9EFCA" w14:textId="77777777" w:rsidR="0032634C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3EA0C6B0" w14:textId="77777777" w:rsidR="0032634C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  <w:p w14:paraId="38F33185" w14:textId="77777777" w:rsidR="0032634C" w:rsidRPr="00144964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8152" w:type="dxa"/>
          </w:tcPr>
          <w:p w14:paraId="64BF7E27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  <w:tr w:rsidR="0032634C" w14:paraId="0AD02EC3" w14:textId="77777777" w:rsidTr="00D60B47">
        <w:tc>
          <w:tcPr>
            <w:tcW w:w="2638" w:type="dxa"/>
          </w:tcPr>
          <w:p w14:paraId="33C634D9" w14:textId="77777777" w:rsidR="0032634C" w:rsidRPr="00144964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Proposed Limit</w:t>
            </w:r>
          </w:p>
        </w:tc>
        <w:tc>
          <w:tcPr>
            <w:tcW w:w="8152" w:type="dxa"/>
          </w:tcPr>
          <w:p w14:paraId="55E63722" w14:textId="77777777" w:rsidR="0032634C" w:rsidRDefault="0032634C" w:rsidP="0082571B">
            <w:pPr>
              <w:rPr>
                <w:szCs w:val="24"/>
              </w:rPr>
            </w:pPr>
          </w:p>
          <w:p w14:paraId="7BDDE612" w14:textId="77777777" w:rsidR="0032634C" w:rsidRPr="00255396" w:rsidRDefault="0032634C" w:rsidP="0082571B">
            <w:pPr>
              <w:rPr>
                <w:szCs w:val="24"/>
              </w:rPr>
            </w:pPr>
          </w:p>
        </w:tc>
      </w:tr>
      <w:tr w:rsidR="00D60B47" w14:paraId="7C02098D" w14:textId="77777777" w:rsidTr="00D60B47">
        <w:trPr>
          <w:trHeight w:val="615"/>
        </w:trPr>
        <w:tc>
          <w:tcPr>
            <w:tcW w:w="2638" w:type="dxa"/>
            <w:vMerge w:val="restart"/>
          </w:tcPr>
          <w:p w14:paraId="52F1FFF9" w14:textId="3EFAEC00" w:rsidR="00D60B47" w:rsidRDefault="00D60B47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Trade Reference</w:t>
            </w:r>
          </w:p>
        </w:tc>
        <w:tc>
          <w:tcPr>
            <w:tcW w:w="8152" w:type="dxa"/>
          </w:tcPr>
          <w:p w14:paraId="1F5E3E7E" w14:textId="64649DC8" w:rsidR="00D60B47" w:rsidRDefault="0076320F" w:rsidP="0076320F">
            <w:pPr>
              <w:rPr>
                <w:szCs w:val="24"/>
              </w:rPr>
            </w:pPr>
            <w:r w:rsidRPr="0076320F">
              <w:rPr>
                <w:szCs w:val="24"/>
              </w:rPr>
              <w:t>Company Name</w:t>
            </w:r>
            <w:r>
              <w:rPr>
                <w:szCs w:val="24"/>
              </w:rPr>
              <w:t xml:space="preserve">     </w:t>
            </w:r>
            <w:r w:rsidRPr="0076320F">
              <w:rPr>
                <w:szCs w:val="24"/>
              </w:rPr>
              <w:t>:</w:t>
            </w:r>
          </w:p>
          <w:p w14:paraId="70FC4BDC" w14:textId="79ED6B59" w:rsidR="0076320F" w:rsidRDefault="0076320F" w:rsidP="0076320F">
            <w:pPr>
              <w:rPr>
                <w:szCs w:val="24"/>
              </w:rPr>
            </w:pPr>
            <w:r>
              <w:rPr>
                <w:szCs w:val="24"/>
              </w:rPr>
              <w:t>Address                    :</w:t>
            </w:r>
          </w:p>
          <w:p w14:paraId="6C6AFD70" w14:textId="243C3A08" w:rsidR="0076320F" w:rsidRDefault="0076320F" w:rsidP="0076320F">
            <w:pPr>
              <w:rPr>
                <w:szCs w:val="24"/>
              </w:rPr>
            </w:pPr>
          </w:p>
          <w:p w14:paraId="358B12C2" w14:textId="27BD3CDF" w:rsidR="0076320F" w:rsidRDefault="0076320F" w:rsidP="0076320F">
            <w:pPr>
              <w:rPr>
                <w:szCs w:val="24"/>
              </w:rPr>
            </w:pPr>
          </w:p>
          <w:p w14:paraId="21D4FAD3" w14:textId="5DEA649D" w:rsidR="0076320F" w:rsidRDefault="0076320F" w:rsidP="0076320F">
            <w:pPr>
              <w:rPr>
                <w:szCs w:val="24"/>
              </w:rPr>
            </w:pPr>
            <w:r>
              <w:rPr>
                <w:szCs w:val="24"/>
              </w:rPr>
              <w:t>Phone No                :</w:t>
            </w:r>
          </w:p>
          <w:p w14:paraId="28F5E294" w14:textId="011189AA" w:rsidR="00D60B47" w:rsidRDefault="0076320F" w:rsidP="0076320F">
            <w:pPr>
              <w:rPr>
                <w:szCs w:val="24"/>
              </w:rPr>
            </w:pPr>
            <w:r>
              <w:rPr>
                <w:szCs w:val="24"/>
              </w:rPr>
              <w:t>Nature of business:</w:t>
            </w:r>
          </w:p>
        </w:tc>
      </w:tr>
      <w:tr w:rsidR="00D60B47" w14:paraId="314734B5" w14:textId="77777777" w:rsidTr="00D60B47">
        <w:trPr>
          <w:trHeight w:val="570"/>
        </w:trPr>
        <w:tc>
          <w:tcPr>
            <w:tcW w:w="2638" w:type="dxa"/>
            <w:vMerge/>
          </w:tcPr>
          <w:p w14:paraId="30B5C183" w14:textId="77777777" w:rsidR="00D60B47" w:rsidRDefault="00D60B47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8152" w:type="dxa"/>
          </w:tcPr>
          <w:p w14:paraId="18DAEA25" w14:textId="77777777" w:rsidR="0076320F" w:rsidRDefault="0076320F" w:rsidP="0076320F">
            <w:pPr>
              <w:rPr>
                <w:szCs w:val="24"/>
              </w:rPr>
            </w:pPr>
            <w:r w:rsidRPr="0076320F">
              <w:rPr>
                <w:szCs w:val="24"/>
              </w:rPr>
              <w:t>Company Name</w:t>
            </w:r>
            <w:r>
              <w:rPr>
                <w:szCs w:val="24"/>
              </w:rPr>
              <w:t xml:space="preserve">     </w:t>
            </w:r>
            <w:r w:rsidRPr="0076320F">
              <w:rPr>
                <w:szCs w:val="24"/>
              </w:rPr>
              <w:t>:</w:t>
            </w:r>
          </w:p>
          <w:p w14:paraId="21554770" w14:textId="77777777" w:rsidR="0076320F" w:rsidRDefault="0076320F" w:rsidP="0076320F">
            <w:pPr>
              <w:rPr>
                <w:szCs w:val="24"/>
              </w:rPr>
            </w:pPr>
            <w:r>
              <w:rPr>
                <w:szCs w:val="24"/>
              </w:rPr>
              <w:t>Address                    :</w:t>
            </w:r>
          </w:p>
          <w:p w14:paraId="5FA2694B" w14:textId="77777777" w:rsidR="0076320F" w:rsidRDefault="0076320F" w:rsidP="0076320F">
            <w:pPr>
              <w:rPr>
                <w:szCs w:val="24"/>
              </w:rPr>
            </w:pPr>
          </w:p>
          <w:p w14:paraId="74AE3D05" w14:textId="77777777" w:rsidR="0076320F" w:rsidRDefault="0076320F" w:rsidP="0076320F">
            <w:pPr>
              <w:rPr>
                <w:szCs w:val="24"/>
              </w:rPr>
            </w:pPr>
          </w:p>
          <w:p w14:paraId="5B67D802" w14:textId="77777777" w:rsidR="0076320F" w:rsidRDefault="0076320F" w:rsidP="0076320F">
            <w:pPr>
              <w:rPr>
                <w:szCs w:val="24"/>
              </w:rPr>
            </w:pPr>
            <w:r>
              <w:rPr>
                <w:szCs w:val="24"/>
              </w:rPr>
              <w:t>Phone No                :</w:t>
            </w:r>
            <w:bookmarkStart w:id="0" w:name="_GoBack"/>
            <w:bookmarkEnd w:id="0"/>
          </w:p>
          <w:p w14:paraId="39D6B3D9" w14:textId="77777777" w:rsidR="0076320F" w:rsidRPr="0076320F" w:rsidRDefault="0076320F" w:rsidP="0076320F">
            <w:pPr>
              <w:rPr>
                <w:szCs w:val="24"/>
              </w:rPr>
            </w:pPr>
            <w:r>
              <w:rPr>
                <w:szCs w:val="24"/>
              </w:rPr>
              <w:t>Nature of business:</w:t>
            </w:r>
          </w:p>
          <w:p w14:paraId="47CD7D28" w14:textId="77777777" w:rsidR="00D60B47" w:rsidRDefault="00D60B47" w:rsidP="0082571B">
            <w:pPr>
              <w:rPr>
                <w:szCs w:val="24"/>
              </w:rPr>
            </w:pPr>
          </w:p>
        </w:tc>
      </w:tr>
      <w:tr w:rsidR="0032634C" w14:paraId="51ADC333" w14:textId="77777777" w:rsidTr="00D60B47">
        <w:tc>
          <w:tcPr>
            <w:tcW w:w="2638" w:type="dxa"/>
          </w:tcPr>
          <w:p w14:paraId="6F9EA9CE" w14:textId="77777777" w:rsidR="0032634C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144964">
              <w:rPr>
                <w:rFonts w:cstheme="minorHAnsi"/>
                <w:color w:val="000000"/>
                <w:sz w:val="22"/>
                <w:szCs w:val="22"/>
              </w:rPr>
              <w:t xml:space="preserve">Position of person at store (i.e., owner, </w:t>
            </w:r>
            <w:r>
              <w:rPr>
                <w:rFonts w:cstheme="minorHAnsi"/>
                <w:color w:val="000000"/>
                <w:sz w:val="22"/>
                <w:szCs w:val="22"/>
              </w:rPr>
              <w:t>relatives, employee</w:t>
            </w:r>
            <w:r w:rsidRPr="00144964">
              <w:rPr>
                <w:rFonts w:cstheme="minorHAnsi"/>
                <w:color w:val="000000"/>
                <w:sz w:val="22"/>
                <w:szCs w:val="22"/>
              </w:rPr>
              <w:t>, etc.)</w:t>
            </w:r>
          </w:p>
          <w:p w14:paraId="34E5422B" w14:textId="77777777" w:rsidR="0032634C" w:rsidRPr="00144964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8152" w:type="dxa"/>
          </w:tcPr>
          <w:p w14:paraId="5A2828B0" w14:textId="77777777" w:rsidR="0032634C" w:rsidRPr="00255396" w:rsidRDefault="0032634C" w:rsidP="0082571B">
            <w:pPr>
              <w:rPr>
                <w:szCs w:val="24"/>
              </w:rPr>
            </w:pPr>
          </w:p>
        </w:tc>
      </w:tr>
      <w:tr w:rsidR="0032634C" w14:paraId="7A768F2C" w14:textId="77777777" w:rsidTr="00D60B47">
        <w:tc>
          <w:tcPr>
            <w:tcW w:w="2638" w:type="dxa"/>
          </w:tcPr>
          <w:p w14:paraId="12265E83" w14:textId="77777777" w:rsidR="0032634C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144964">
              <w:rPr>
                <w:rFonts w:cstheme="minorHAnsi"/>
                <w:color w:val="000000"/>
                <w:sz w:val="22"/>
                <w:szCs w:val="22"/>
              </w:rPr>
              <w:t>Visit number to this site</w:t>
            </w:r>
            <w:r w:rsidRPr="00144964" w:rsidDel="000C6194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</w:p>
          <w:p w14:paraId="6504790A" w14:textId="77777777" w:rsidR="0032634C" w:rsidRPr="00144964" w:rsidRDefault="0032634C" w:rsidP="0082571B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8152" w:type="dxa"/>
          </w:tcPr>
          <w:p w14:paraId="77A47056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  <w:tr w:rsidR="0032634C" w14:paraId="22C4A309" w14:textId="77777777" w:rsidTr="00D60B47">
        <w:tc>
          <w:tcPr>
            <w:tcW w:w="2638" w:type="dxa"/>
          </w:tcPr>
          <w:p w14:paraId="315F759C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 of customers in shop/Average footfall</w:t>
            </w:r>
          </w:p>
          <w:p w14:paraId="362FA76E" w14:textId="77777777" w:rsidR="0032634C" w:rsidRPr="00144964" w:rsidRDefault="0032634C" w:rsidP="0082571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152" w:type="dxa"/>
          </w:tcPr>
          <w:p w14:paraId="5D3704EB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  <w:tr w:rsidR="0032634C" w14:paraId="1D155EA8" w14:textId="77777777" w:rsidTr="00D60B47">
        <w:tc>
          <w:tcPr>
            <w:tcW w:w="2638" w:type="dxa"/>
          </w:tcPr>
          <w:p w14:paraId="6CAF46D1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Merchandise/Brands available in store</w:t>
            </w:r>
          </w:p>
          <w:p w14:paraId="1B3CA2C2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</w:p>
          <w:p w14:paraId="003CB66F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152" w:type="dxa"/>
          </w:tcPr>
          <w:p w14:paraId="342F7E84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  <w:tr w:rsidR="0032634C" w14:paraId="1145C434" w14:textId="77777777" w:rsidTr="00D60B47">
        <w:tc>
          <w:tcPr>
            <w:tcW w:w="2638" w:type="dxa"/>
          </w:tcPr>
          <w:p w14:paraId="57DD0695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 of employee/partner/family members in store</w:t>
            </w:r>
          </w:p>
          <w:p w14:paraId="55525AC5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</w:p>
          <w:p w14:paraId="53710CD5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152" w:type="dxa"/>
          </w:tcPr>
          <w:p w14:paraId="33063C58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  <w:tr w:rsidR="0032634C" w14:paraId="471871FB" w14:textId="77777777" w:rsidTr="00D60B47">
        <w:tc>
          <w:tcPr>
            <w:tcW w:w="2638" w:type="dxa"/>
          </w:tcPr>
          <w:p w14:paraId="3C84B643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Ownership of the shop – Rented or Self Owned</w:t>
            </w:r>
          </w:p>
          <w:p w14:paraId="4A510B18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152" w:type="dxa"/>
          </w:tcPr>
          <w:p w14:paraId="222380FF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  <w:tr w:rsidR="0032634C" w14:paraId="400CF11E" w14:textId="77777777" w:rsidTr="00D60B47">
        <w:tc>
          <w:tcPr>
            <w:tcW w:w="2638" w:type="dxa"/>
          </w:tcPr>
          <w:p w14:paraId="0FD97EA2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</w:p>
          <w:p w14:paraId="25DBB52A" w14:textId="77777777" w:rsidR="0032634C" w:rsidRDefault="0032634C" w:rsidP="0082571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Annual Turn Over (Approx)</w:t>
            </w:r>
          </w:p>
        </w:tc>
        <w:tc>
          <w:tcPr>
            <w:tcW w:w="8152" w:type="dxa"/>
          </w:tcPr>
          <w:p w14:paraId="78C1DB74" w14:textId="77777777" w:rsidR="0032634C" w:rsidRDefault="0032634C" w:rsidP="0082571B">
            <w:pPr>
              <w:rPr>
                <w:sz w:val="32"/>
                <w:szCs w:val="32"/>
              </w:rPr>
            </w:pPr>
          </w:p>
        </w:tc>
      </w:tr>
    </w:tbl>
    <w:p w14:paraId="33313AC1" w14:textId="77777777" w:rsidR="0032634C" w:rsidRDefault="0032634C" w:rsidP="0032634C">
      <w:pPr>
        <w:rPr>
          <w:rFonts w:cstheme="minorHAnsi"/>
          <w:sz w:val="22"/>
          <w:szCs w:val="22"/>
        </w:rPr>
      </w:pPr>
      <w:r w:rsidRPr="00144964">
        <w:rPr>
          <w:rFonts w:cstheme="minorHAnsi"/>
          <w:sz w:val="22"/>
          <w:szCs w:val="22"/>
        </w:rPr>
        <w:br/>
      </w:r>
    </w:p>
    <w:p w14:paraId="57FF6E59" w14:textId="7D39268B" w:rsidR="00E34BEC" w:rsidRDefault="00E34BEC" w:rsidP="00E34BEC">
      <w:pPr>
        <w:spacing w:before="0" w:after="160" w:line="259" w:lineRule="auto"/>
        <w:ind w:right="0"/>
        <w:contextualSpacing/>
        <w:rPr>
          <w:sz w:val="28"/>
          <w:szCs w:val="28"/>
        </w:rPr>
      </w:pPr>
    </w:p>
    <w:p w14:paraId="14889703" w14:textId="571612F3" w:rsidR="00E34BEC" w:rsidRDefault="00E34BEC" w:rsidP="00E34BEC">
      <w:pPr>
        <w:spacing w:before="0" w:after="160" w:line="259" w:lineRule="auto"/>
        <w:ind w:right="0"/>
        <w:contextualSpacing/>
        <w:rPr>
          <w:sz w:val="28"/>
          <w:szCs w:val="28"/>
        </w:rPr>
      </w:pPr>
    </w:p>
    <w:p w14:paraId="2A968E95" w14:textId="77777777" w:rsidR="000415B5" w:rsidRDefault="000415B5" w:rsidP="00041962">
      <w:pPr>
        <w:ind w:left="0"/>
        <w:rPr>
          <w:sz w:val="24"/>
          <w:szCs w:val="24"/>
        </w:rPr>
      </w:pPr>
    </w:p>
    <w:sectPr w:rsidR="000415B5" w:rsidSect="00375896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78D37" w14:textId="77777777" w:rsidR="00C52E44" w:rsidRDefault="00C52E44">
      <w:pPr>
        <w:spacing w:before="0" w:after="0"/>
      </w:pPr>
      <w:r>
        <w:separator/>
      </w:r>
    </w:p>
  </w:endnote>
  <w:endnote w:type="continuationSeparator" w:id="0">
    <w:p w14:paraId="4A991039" w14:textId="77777777" w:rsidR="00C52E44" w:rsidRDefault="00C52E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E9BD5" w14:textId="77777777" w:rsidR="00C52E44" w:rsidRDefault="00C52E44">
      <w:pPr>
        <w:spacing w:before="0" w:after="0"/>
      </w:pPr>
      <w:r>
        <w:separator/>
      </w:r>
    </w:p>
  </w:footnote>
  <w:footnote w:type="continuationSeparator" w:id="0">
    <w:p w14:paraId="22F670A6" w14:textId="77777777" w:rsidR="00C52E44" w:rsidRDefault="00C52E4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14313"/>
    <w:multiLevelType w:val="hybridMultilevel"/>
    <w:tmpl w:val="4E9ABC72"/>
    <w:lvl w:ilvl="0" w:tplc="ED8CAE6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F1A38"/>
    <w:multiLevelType w:val="hybridMultilevel"/>
    <w:tmpl w:val="CB726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3021"/>
    <w:multiLevelType w:val="hybridMultilevel"/>
    <w:tmpl w:val="6E16BBD4"/>
    <w:lvl w:ilvl="0" w:tplc="4000BD2C">
      <w:start w:val="1"/>
      <w:numFmt w:val="decimal"/>
      <w:pStyle w:val="ListParagraph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38EB47EF"/>
    <w:multiLevelType w:val="hybridMultilevel"/>
    <w:tmpl w:val="70144018"/>
    <w:lvl w:ilvl="0" w:tplc="AE5210D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3BAA24A9"/>
    <w:multiLevelType w:val="hybridMultilevel"/>
    <w:tmpl w:val="B7B4E73C"/>
    <w:lvl w:ilvl="0" w:tplc="8AC0702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422DC4"/>
    <w:multiLevelType w:val="hybridMultilevel"/>
    <w:tmpl w:val="3DC88028"/>
    <w:lvl w:ilvl="0" w:tplc="1B94537C">
      <w:start w:val="1"/>
      <w:numFmt w:val="low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C240CB"/>
    <w:multiLevelType w:val="hybridMultilevel"/>
    <w:tmpl w:val="AB403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60D29"/>
    <w:multiLevelType w:val="hybridMultilevel"/>
    <w:tmpl w:val="D4C05004"/>
    <w:lvl w:ilvl="0" w:tplc="25AC81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D7433"/>
    <w:multiLevelType w:val="hybridMultilevel"/>
    <w:tmpl w:val="26D87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D6E61"/>
    <w:multiLevelType w:val="hybridMultilevel"/>
    <w:tmpl w:val="784EBBD6"/>
    <w:lvl w:ilvl="0" w:tplc="8D36CF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35D27"/>
    <w:multiLevelType w:val="hybridMultilevel"/>
    <w:tmpl w:val="FA148A9A"/>
    <w:lvl w:ilvl="0" w:tplc="5B6E0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746F87"/>
    <w:multiLevelType w:val="hybridMultilevel"/>
    <w:tmpl w:val="C72C6066"/>
    <w:lvl w:ilvl="0" w:tplc="E91469C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15"/>
    <w:rsid w:val="000068C4"/>
    <w:rsid w:val="000415B5"/>
    <w:rsid w:val="00041962"/>
    <w:rsid w:val="00085C7D"/>
    <w:rsid w:val="00091E40"/>
    <w:rsid w:val="000D0B43"/>
    <w:rsid w:val="000D3873"/>
    <w:rsid w:val="00163A2D"/>
    <w:rsid w:val="001C5E5F"/>
    <w:rsid w:val="001F3B49"/>
    <w:rsid w:val="00234299"/>
    <w:rsid w:val="002469F7"/>
    <w:rsid w:val="00255BCE"/>
    <w:rsid w:val="0026441D"/>
    <w:rsid w:val="0032634C"/>
    <w:rsid w:val="0034369A"/>
    <w:rsid w:val="00375896"/>
    <w:rsid w:val="003B6215"/>
    <w:rsid w:val="003C096D"/>
    <w:rsid w:val="003E051E"/>
    <w:rsid w:val="003F7F07"/>
    <w:rsid w:val="00420ED4"/>
    <w:rsid w:val="004559BF"/>
    <w:rsid w:val="004C2F53"/>
    <w:rsid w:val="00500ED3"/>
    <w:rsid w:val="005721D8"/>
    <w:rsid w:val="005F1B36"/>
    <w:rsid w:val="006A1DF3"/>
    <w:rsid w:val="007200D3"/>
    <w:rsid w:val="007340E1"/>
    <w:rsid w:val="0075195D"/>
    <w:rsid w:val="0076207F"/>
    <w:rsid w:val="0076320F"/>
    <w:rsid w:val="007835C4"/>
    <w:rsid w:val="007A01EF"/>
    <w:rsid w:val="007A4844"/>
    <w:rsid w:val="007D32A4"/>
    <w:rsid w:val="007E6114"/>
    <w:rsid w:val="008831FF"/>
    <w:rsid w:val="008C3F4A"/>
    <w:rsid w:val="008D356F"/>
    <w:rsid w:val="008D4165"/>
    <w:rsid w:val="00913931"/>
    <w:rsid w:val="00962608"/>
    <w:rsid w:val="00A146C4"/>
    <w:rsid w:val="00A25B9B"/>
    <w:rsid w:val="00A5797D"/>
    <w:rsid w:val="00A86902"/>
    <w:rsid w:val="00AA223E"/>
    <w:rsid w:val="00B20940"/>
    <w:rsid w:val="00B333B2"/>
    <w:rsid w:val="00B70FDD"/>
    <w:rsid w:val="00BC1084"/>
    <w:rsid w:val="00BD34DC"/>
    <w:rsid w:val="00C06FE7"/>
    <w:rsid w:val="00C52962"/>
    <w:rsid w:val="00C52E44"/>
    <w:rsid w:val="00C7410C"/>
    <w:rsid w:val="00D60B47"/>
    <w:rsid w:val="00D62FCC"/>
    <w:rsid w:val="00D85D49"/>
    <w:rsid w:val="00DB1999"/>
    <w:rsid w:val="00DE3535"/>
    <w:rsid w:val="00DE60D0"/>
    <w:rsid w:val="00E34BEC"/>
    <w:rsid w:val="00E6419A"/>
    <w:rsid w:val="00E766EC"/>
    <w:rsid w:val="00EB3478"/>
    <w:rsid w:val="00EF6DF9"/>
    <w:rsid w:val="00F63E9B"/>
    <w:rsid w:val="00F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4DF08"/>
  <w15:chartTrackingRefBased/>
  <w15:docId w15:val="{E446205A-D66C-4DDE-9478-2F925E99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60" w:after="60" w:line="240" w:lineRule="auto"/>
      <w:ind w:left="72" w:right="72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hd w:val="clear" w:color="auto" w:fill="D5DCE4" w:themeFill="text2" w:themeFillTint="33"/>
      <w:spacing w:before="0" w:after="0"/>
      <w:ind w:left="14" w:right="14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Theme="majorHAnsi" w:eastAsiaTheme="majorEastAsia" w:hAnsiTheme="majorHAnsi" w:cstheme="majorBidi"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120"/>
      <w:jc w:val="center"/>
    </w:pPr>
    <w:rPr>
      <w:rFonts w:asciiTheme="majorHAnsi" w:eastAsiaTheme="majorEastAsia" w:hAnsiTheme="majorHAnsi" w:cstheme="majorBidi"/>
      <w:cap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0"/>
      <w:ind w:left="72"/>
      <w:jc w:val="center"/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  <w:shd w:val="clear" w:color="auto" w:fill="D5DCE4" w:themeFill="text2" w:themeFillTint="33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896"/>
    <w:pPr>
      <w:spacing w:before="0"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NI%20RAI\Downloads\tf0397369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871251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2012-12-10T03:14:00+00:00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1663456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TP103973690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5653CE2-AF2E-4DEC-9312-E0D5BA35D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59C5AF-DCE4-4646-9492-00896E76ABF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5F04108-EFC0-45CA-BD8E-6329D03F9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tf03973691</Template>
  <TotalTime>2943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ASHWINI RAI</dc:creator>
  <cp:lastModifiedBy>ARCHANA RAI</cp:lastModifiedBy>
  <cp:revision>19</cp:revision>
  <dcterms:created xsi:type="dcterms:W3CDTF">2018-01-24T09:40:00Z</dcterms:created>
  <dcterms:modified xsi:type="dcterms:W3CDTF">2018-02-17T06:15:00Z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